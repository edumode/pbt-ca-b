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FE9" w:rsidRDefault="00FC2FE9" w:rsidP="00FA3BB5">
      <w:pPr>
        <w:pStyle w:val="Informacindecontacto"/>
        <w:jc w:val="center"/>
        <w:rPr>
          <w:b/>
          <w:color w:val="414751" w:themeColor="text2" w:themeShade="BF"/>
          <w:sz w:val="32"/>
        </w:rPr>
      </w:pPr>
    </w:p>
    <w:p w:rsidR="00FA3BB5" w:rsidRPr="0052613D" w:rsidRDefault="00E2328D" w:rsidP="00FA3BB5">
      <w:pPr>
        <w:pStyle w:val="Informacindecontacto"/>
        <w:jc w:val="center"/>
        <w:rPr>
          <w:b/>
          <w:color w:val="414751" w:themeColor="text2" w:themeShade="BF"/>
          <w:sz w:val="32"/>
          <w:u w:val="single"/>
        </w:rPr>
      </w:pPr>
      <w:r>
        <w:rPr>
          <w:b/>
          <w:color w:val="414751" w:themeColor="text2" w:themeShade="BF"/>
          <w:sz w:val="32"/>
        </w:rPr>
        <w:t>RESUME</w:t>
      </w:r>
    </w:p>
    <w:p w:rsidR="00FA3BB5" w:rsidRPr="0052613D" w:rsidRDefault="00FA3BB5" w:rsidP="00FA3BB5">
      <w:pPr>
        <w:pStyle w:val="Informacindecontacto"/>
        <w:jc w:val="center"/>
        <w:rPr>
          <w:b/>
          <w:color w:val="414751" w:themeColor="text2" w:themeShade="BF"/>
          <w:sz w:val="32"/>
        </w:rPr>
      </w:pPr>
    </w:p>
    <w:p w:rsidR="00424E33" w:rsidRPr="0052613D" w:rsidRDefault="00424E33">
      <w:pPr>
        <w:pStyle w:val="Informacindecontacto"/>
        <w:rPr>
          <w:b/>
          <w:noProof/>
          <w:color w:val="414751" w:themeColor="text2" w:themeShade="BF"/>
          <w:sz w:val="32"/>
          <w:u w:val="single"/>
          <w:lang w:val="es-GT" w:eastAsia="es-GT"/>
        </w:rPr>
      </w:pPr>
    </w:p>
    <w:p w:rsidR="00C47368" w:rsidRPr="0052613D" w:rsidRDefault="00424E33">
      <w:pPr>
        <w:pStyle w:val="Informacindecontacto"/>
        <w:rPr>
          <w:b/>
          <w:color w:val="414751" w:themeColor="text2" w:themeShade="BF"/>
          <w:sz w:val="32"/>
        </w:rPr>
      </w:pPr>
      <w:r w:rsidRPr="0052613D">
        <w:rPr>
          <w:b/>
          <w:noProof/>
          <w:color w:val="414751" w:themeColor="text2" w:themeShade="BF"/>
          <w:sz w:val="32"/>
          <w:u w:val="single"/>
          <w:lang w:val="es-GT" w:eastAsia="es-GT"/>
        </w:rPr>
        <w:drawing>
          <wp:anchor distT="0" distB="0" distL="114300" distR="114300" simplePos="0" relativeHeight="251658240" behindDoc="0" locked="0" layoutInCell="1" allowOverlap="1" wp14:anchorId="00E0DB1B" wp14:editId="4D425D5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152525" cy="1600200"/>
            <wp:effectExtent l="0" t="0" r="9525" b="0"/>
            <wp:wrapThrough wrapText="bothSides">
              <wp:wrapPolygon edited="0">
                <wp:start x="0" y="0"/>
                <wp:lineTo x="0" y="21343"/>
                <wp:lineTo x="21421" y="21343"/>
                <wp:lineTo x="21421" y="0"/>
                <wp:lineTo x="0" y="0"/>
              </wp:wrapPolygon>
            </wp:wrapThrough>
            <wp:docPr id="1" name="Imagen 1" descr="C:\Users\Eduardo\Downloads\1185691_594977360553579_16193295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ownloads\1185691_594977360553579_161932951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t="5428" r="5833" b="4102"/>
                    <a:stretch/>
                  </pic:blipFill>
                  <pic:spPr bwMode="auto">
                    <a:xfrm>
                      <a:off x="0" y="0"/>
                      <a:ext cx="1152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color w:val="414751" w:themeColor="text2" w:themeShade="BF"/>
            <w:sz w:val="32"/>
          </w:rPr>
          <w:alias w:val="Autor"/>
          <w:tag w:val="Autor"/>
          <w:id w:val="251422"/>
          <w:placeholder>
            <w:docPart w:val="9EBE2D3D7E654B1B8EE54BF229DA65FE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B111E8" w:rsidRPr="0052613D">
            <w:rPr>
              <w:b/>
              <w:color w:val="414751" w:themeColor="text2" w:themeShade="BF"/>
              <w:sz w:val="32"/>
              <w:lang w:val="es-GT"/>
            </w:rPr>
            <w:t>César Eduardo Vásquez Tíu</w:t>
          </w:r>
        </w:sdtContent>
      </w:sdt>
      <w:r w:rsidR="00741D3F" w:rsidRPr="0052613D">
        <w:rPr>
          <w:b/>
          <w:color w:val="414751" w:themeColor="text2" w:themeShade="BF"/>
          <w:sz w:val="32"/>
        </w:rPr>
        <w:t xml:space="preserve"> </w:t>
      </w:r>
    </w:p>
    <w:p w:rsidR="00C47368" w:rsidRPr="00592CAD" w:rsidRDefault="00E2328D">
      <w:pPr>
        <w:pStyle w:val="Informacindecontacto"/>
        <w:rPr>
          <w:color w:val="414751" w:themeColor="text2" w:themeShade="BF"/>
          <w:sz w:val="24"/>
          <w:lang w:val="en-US"/>
        </w:rPr>
      </w:pPr>
      <w:r w:rsidRPr="00592CAD">
        <w:rPr>
          <w:b/>
          <w:color w:val="414751" w:themeColor="text2" w:themeShade="BF"/>
          <w:sz w:val="24"/>
          <w:lang w:val="en-US"/>
        </w:rPr>
        <w:t>Address</w:t>
      </w:r>
      <w:r w:rsidR="00EC3F88" w:rsidRPr="00592CAD">
        <w:rPr>
          <w:b/>
          <w:color w:val="414751" w:themeColor="text2" w:themeShade="BF"/>
          <w:sz w:val="24"/>
          <w:lang w:val="en-US"/>
        </w:rPr>
        <w:t>:</w:t>
      </w:r>
      <w:r w:rsidR="00EC3F88" w:rsidRPr="00592CAD">
        <w:rPr>
          <w:color w:val="414751" w:themeColor="text2" w:themeShade="BF"/>
          <w:sz w:val="24"/>
          <w:lang w:val="en-US"/>
        </w:rPr>
        <w:tab/>
      </w:r>
      <w:r w:rsidR="00EC3F88" w:rsidRPr="00592CAD">
        <w:rPr>
          <w:color w:val="414751" w:themeColor="text2" w:themeShade="BF"/>
          <w:sz w:val="24"/>
          <w:lang w:val="en-US"/>
        </w:rPr>
        <w:tab/>
      </w:r>
      <w:r w:rsidR="00741D3F" w:rsidRPr="00592CAD">
        <w:rPr>
          <w:color w:val="414751" w:themeColor="text2" w:themeShade="BF"/>
          <w:sz w:val="24"/>
          <w:lang w:val="en-US"/>
        </w:rPr>
        <w:tab/>
      </w:r>
      <w:r w:rsidR="00EC3F88" w:rsidRPr="00592CAD">
        <w:rPr>
          <w:color w:val="414751" w:themeColor="text2" w:themeShade="BF"/>
          <w:sz w:val="24"/>
          <w:lang w:val="en-US"/>
        </w:rPr>
        <w:t>12 calle 13 – 84 zona 7 Castillo Lara</w:t>
      </w:r>
      <w:r w:rsidR="00973D32" w:rsidRPr="00592CAD">
        <w:rPr>
          <w:color w:val="414751" w:themeColor="text2" w:themeShade="BF"/>
          <w:sz w:val="24"/>
          <w:lang w:val="en-US"/>
        </w:rPr>
        <w:t xml:space="preserve"> </w:t>
      </w:r>
    </w:p>
    <w:p w:rsidR="00C47368" w:rsidRPr="00592CAD" w:rsidRDefault="00E2328D">
      <w:pPr>
        <w:pStyle w:val="Informacindecontacto"/>
        <w:rPr>
          <w:color w:val="414751" w:themeColor="text2" w:themeShade="BF"/>
          <w:sz w:val="24"/>
          <w:lang w:val="en-US"/>
        </w:rPr>
      </w:pPr>
      <w:r w:rsidRPr="00592CAD">
        <w:rPr>
          <w:b/>
          <w:color w:val="414751" w:themeColor="text2" w:themeShade="BF"/>
          <w:sz w:val="24"/>
          <w:lang w:val="en-US"/>
        </w:rPr>
        <w:t>Phone Number</w:t>
      </w:r>
      <w:r w:rsidR="00EC3F88" w:rsidRPr="00592CAD">
        <w:rPr>
          <w:color w:val="414751" w:themeColor="text2" w:themeShade="BF"/>
          <w:sz w:val="24"/>
          <w:lang w:val="en-US"/>
        </w:rPr>
        <w:t>:</w:t>
      </w:r>
      <w:r w:rsidR="00EC3F88" w:rsidRPr="00592CAD">
        <w:rPr>
          <w:color w:val="414751" w:themeColor="text2" w:themeShade="BF"/>
          <w:sz w:val="24"/>
          <w:lang w:val="en-US"/>
        </w:rPr>
        <w:tab/>
      </w:r>
      <w:r w:rsidR="00741D3F" w:rsidRPr="00592CAD">
        <w:rPr>
          <w:color w:val="414751" w:themeColor="text2" w:themeShade="BF"/>
          <w:sz w:val="24"/>
          <w:lang w:val="en-US"/>
        </w:rPr>
        <w:tab/>
      </w:r>
      <w:r w:rsidR="004F2740" w:rsidRPr="00592CAD">
        <w:rPr>
          <w:color w:val="414751" w:themeColor="text2" w:themeShade="BF"/>
          <w:sz w:val="24"/>
          <w:lang w:val="en-US"/>
        </w:rPr>
        <w:t>42662121</w:t>
      </w:r>
      <w:r w:rsidR="00EC3F88" w:rsidRPr="00592CAD">
        <w:rPr>
          <w:color w:val="414751" w:themeColor="text2" w:themeShade="BF"/>
          <w:sz w:val="24"/>
          <w:lang w:val="en-US"/>
        </w:rPr>
        <w:t xml:space="preserve"> - 24753916</w:t>
      </w:r>
    </w:p>
    <w:p w:rsidR="00C47368" w:rsidRPr="00592CAD" w:rsidRDefault="00E2328D">
      <w:pPr>
        <w:pStyle w:val="Informacindecontacto"/>
        <w:rPr>
          <w:color w:val="414751" w:themeColor="text2" w:themeShade="BF"/>
          <w:sz w:val="24"/>
          <w:lang w:val="en-US"/>
        </w:rPr>
      </w:pPr>
      <w:r w:rsidRPr="00592CAD">
        <w:rPr>
          <w:b/>
          <w:color w:val="414751" w:themeColor="text2" w:themeShade="BF"/>
          <w:sz w:val="24"/>
          <w:lang w:val="en-US"/>
        </w:rPr>
        <w:t>E-mail address</w:t>
      </w:r>
      <w:r w:rsidR="00EC3F88" w:rsidRPr="00592CAD">
        <w:rPr>
          <w:color w:val="414751" w:themeColor="text2" w:themeShade="BF"/>
          <w:sz w:val="24"/>
          <w:lang w:val="en-US"/>
        </w:rPr>
        <w:t>:</w:t>
      </w:r>
      <w:r w:rsidR="00EC3F88" w:rsidRPr="00592CAD">
        <w:rPr>
          <w:color w:val="414751" w:themeColor="text2" w:themeShade="BF"/>
          <w:sz w:val="24"/>
          <w:lang w:val="en-US"/>
        </w:rPr>
        <w:tab/>
      </w:r>
      <w:r w:rsidR="00741D3F" w:rsidRPr="00592CAD">
        <w:rPr>
          <w:color w:val="414751" w:themeColor="text2" w:themeShade="BF"/>
          <w:sz w:val="24"/>
          <w:lang w:val="en-US"/>
        </w:rPr>
        <w:tab/>
      </w:r>
      <w:hyperlink r:id="rId10" w:history="1">
        <w:r w:rsidR="00EC3F88" w:rsidRPr="00592CAD">
          <w:rPr>
            <w:rStyle w:val="Hipervnculo"/>
            <w:color w:val="414751" w:themeColor="text2" w:themeShade="BF"/>
            <w:sz w:val="24"/>
            <w:u w:val="none"/>
            <w:lang w:val="en-US"/>
          </w:rPr>
          <w:t>cesarvasz@gmail.com</w:t>
        </w:r>
      </w:hyperlink>
    </w:p>
    <w:p w:rsidR="00EC3F88" w:rsidRPr="00592CAD" w:rsidRDefault="0021206A">
      <w:pPr>
        <w:pStyle w:val="Informacindecontacto"/>
        <w:rPr>
          <w:color w:val="414751" w:themeColor="text2" w:themeShade="BF"/>
          <w:sz w:val="24"/>
          <w:lang w:val="en-US"/>
        </w:rPr>
      </w:pPr>
      <w:r w:rsidRPr="00592CAD">
        <w:rPr>
          <w:b/>
          <w:color w:val="414751" w:themeColor="text2" w:themeShade="BF"/>
          <w:sz w:val="24"/>
          <w:lang w:val="en-US"/>
        </w:rPr>
        <w:t>Id</w:t>
      </w:r>
      <w:r w:rsidR="00E2328D" w:rsidRPr="00592CAD">
        <w:rPr>
          <w:b/>
          <w:color w:val="414751" w:themeColor="text2" w:themeShade="BF"/>
          <w:sz w:val="24"/>
          <w:lang w:val="en-US"/>
        </w:rPr>
        <w:t xml:space="preserve"> number</w:t>
      </w:r>
      <w:r w:rsidR="00EC3F88" w:rsidRPr="00592CAD">
        <w:rPr>
          <w:color w:val="414751" w:themeColor="text2" w:themeShade="BF"/>
          <w:sz w:val="24"/>
          <w:lang w:val="en-US"/>
        </w:rPr>
        <w:t>:</w:t>
      </w:r>
      <w:r w:rsidR="00EC3F88" w:rsidRPr="00592CAD">
        <w:rPr>
          <w:color w:val="414751" w:themeColor="text2" w:themeShade="BF"/>
          <w:sz w:val="24"/>
          <w:lang w:val="en-US"/>
        </w:rPr>
        <w:tab/>
      </w:r>
      <w:r w:rsidR="00EC3F88" w:rsidRPr="00592CAD">
        <w:rPr>
          <w:color w:val="414751" w:themeColor="text2" w:themeShade="BF"/>
          <w:sz w:val="24"/>
          <w:lang w:val="en-US"/>
        </w:rPr>
        <w:tab/>
      </w:r>
      <w:r w:rsidR="00E2328D" w:rsidRPr="00592CAD">
        <w:rPr>
          <w:color w:val="414751" w:themeColor="text2" w:themeShade="BF"/>
          <w:sz w:val="24"/>
          <w:lang w:val="en-US"/>
        </w:rPr>
        <w:tab/>
      </w:r>
      <w:r w:rsidR="00EC3F88" w:rsidRPr="00592CAD">
        <w:rPr>
          <w:color w:val="414751" w:themeColor="text2" w:themeShade="BF"/>
          <w:sz w:val="24"/>
          <w:lang w:val="en-US"/>
        </w:rPr>
        <w:t>2126122980101</w:t>
      </w:r>
    </w:p>
    <w:p w:rsidR="00EC3F88" w:rsidRPr="00592CAD" w:rsidRDefault="00E2328D">
      <w:pPr>
        <w:pStyle w:val="Informacindecontacto"/>
        <w:rPr>
          <w:color w:val="414751" w:themeColor="text2" w:themeShade="BF"/>
          <w:sz w:val="24"/>
          <w:lang w:val="en-US"/>
        </w:rPr>
      </w:pPr>
      <w:r w:rsidRPr="00592CAD">
        <w:rPr>
          <w:b/>
          <w:color w:val="414751" w:themeColor="text2" w:themeShade="BF"/>
          <w:sz w:val="24"/>
          <w:lang w:val="en-US"/>
        </w:rPr>
        <w:t>Age</w:t>
      </w:r>
      <w:r w:rsidR="00EC3F88" w:rsidRPr="00592CAD">
        <w:rPr>
          <w:color w:val="414751" w:themeColor="text2" w:themeShade="BF"/>
          <w:sz w:val="24"/>
          <w:lang w:val="en-US"/>
        </w:rPr>
        <w:t xml:space="preserve">: </w:t>
      </w:r>
      <w:r w:rsidR="00EC3F88" w:rsidRPr="00592CAD">
        <w:rPr>
          <w:color w:val="414751" w:themeColor="text2" w:themeShade="BF"/>
          <w:sz w:val="24"/>
          <w:lang w:val="en-US"/>
        </w:rPr>
        <w:tab/>
      </w:r>
      <w:r w:rsidR="00EC3F88" w:rsidRPr="00592CAD">
        <w:rPr>
          <w:color w:val="414751" w:themeColor="text2" w:themeShade="BF"/>
          <w:sz w:val="24"/>
          <w:lang w:val="en-US"/>
        </w:rPr>
        <w:tab/>
      </w:r>
      <w:r w:rsidR="00EC3F88" w:rsidRPr="00592CAD">
        <w:rPr>
          <w:color w:val="414751" w:themeColor="text2" w:themeShade="BF"/>
          <w:sz w:val="24"/>
          <w:lang w:val="en-US"/>
        </w:rPr>
        <w:tab/>
      </w:r>
      <w:r w:rsidR="00741D3F" w:rsidRPr="00592CAD">
        <w:rPr>
          <w:color w:val="414751" w:themeColor="text2" w:themeShade="BF"/>
          <w:sz w:val="24"/>
          <w:lang w:val="en-US"/>
        </w:rPr>
        <w:tab/>
      </w:r>
      <w:r w:rsidR="00EC3F88" w:rsidRPr="00592CAD">
        <w:rPr>
          <w:color w:val="414751" w:themeColor="text2" w:themeShade="BF"/>
          <w:sz w:val="24"/>
          <w:lang w:val="en-US"/>
        </w:rPr>
        <w:t>2</w:t>
      </w:r>
      <w:r w:rsidR="000402E4" w:rsidRPr="00592CAD">
        <w:rPr>
          <w:color w:val="414751" w:themeColor="text2" w:themeShade="BF"/>
          <w:sz w:val="24"/>
          <w:lang w:val="en-US"/>
        </w:rPr>
        <w:t>4</w:t>
      </w:r>
      <w:r w:rsidR="00EC3F88" w:rsidRPr="00592CAD">
        <w:rPr>
          <w:color w:val="414751" w:themeColor="text2" w:themeShade="BF"/>
          <w:sz w:val="24"/>
          <w:lang w:val="en-US"/>
        </w:rPr>
        <w:t xml:space="preserve"> </w:t>
      </w:r>
    </w:p>
    <w:p w:rsidR="00EC3F88" w:rsidRPr="0021206A" w:rsidRDefault="0021206A">
      <w:pPr>
        <w:pStyle w:val="Informacindecontacto"/>
        <w:rPr>
          <w:b/>
          <w:color w:val="414751" w:themeColor="text2" w:themeShade="BF"/>
          <w:sz w:val="24"/>
          <w:lang w:val="en-US"/>
        </w:rPr>
      </w:pPr>
      <w:r>
        <w:rPr>
          <w:b/>
          <w:color w:val="414751" w:themeColor="text2" w:themeShade="BF"/>
          <w:sz w:val="24"/>
          <w:lang w:val="en-US"/>
        </w:rPr>
        <w:t>Date of Birth</w:t>
      </w:r>
      <w:r w:rsidR="00EC3F88" w:rsidRPr="0021206A">
        <w:rPr>
          <w:color w:val="414751" w:themeColor="text2" w:themeShade="BF"/>
          <w:sz w:val="24"/>
          <w:lang w:val="en-US"/>
        </w:rPr>
        <w:t>:</w:t>
      </w:r>
      <w:r w:rsidR="00741D3F" w:rsidRPr="0021206A">
        <w:rPr>
          <w:color w:val="414751" w:themeColor="text2" w:themeShade="BF"/>
          <w:sz w:val="24"/>
          <w:lang w:val="en-US"/>
        </w:rPr>
        <w:tab/>
      </w:r>
      <w:r w:rsidR="00E2328D" w:rsidRPr="0021206A">
        <w:rPr>
          <w:color w:val="414751" w:themeColor="text2" w:themeShade="BF"/>
          <w:sz w:val="24"/>
          <w:lang w:val="en-US"/>
        </w:rPr>
        <w:tab/>
      </w:r>
      <w:r w:rsidR="00E2328D" w:rsidRPr="0021206A">
        <w:rPr>
          <w:color w:val="414751" w:themeColor="text2" w:themeShade="BF"/>
          <w:sz w:val="24"/>
          <w:lang w:val="en-US"/>
        </w:rPr>
        <w:tab/>
      </w:r>
      <w:r>
        <w:rPr>
          <w:color w:val="414751" w:themeColor="text2" w:themeShade="BF"/>
          <w:sz w:val="24"/>
          <w:lang w:val="en-US"/>
        </w:rPr>
        <w:t>February 29, 1992</w:t>
      </w:r>
    </w:p>
    <w:tbl>
      <w:tblPr>
        <w:tblStyle w:val="Tablaconcuadrcula1"/>
        <w:tblW w:w="1027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67"/>
      </w:tblGrid>
      <w:tr w:rsidR="0052613D" w:rsidRPr="0021206A" w:rsidTr="0083748E">
        <w:tc>
          <w:tcPr>
            <w:tcW w:w="10271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</w:tcBorders>
            <w:shd w:val="clear" w:color="auto" w:fill="auto"/>
          </w:tcPr>
          <w:p w:rsidR="00C47368" w:rsidRPr="0021206A" w:rsidRDefault="0021206A">
            <w:pPr>
              <w:pStyle w:val="Encabezadodecurrculo1"/>
              <w:rPr>
                <w:color w:val="414751" w:themeColor="text2" w:themeShade="BF"/>
                <w:lang w:val="en-US"/>
              </w:rPr>
            </w:pPr>
            <w:r>
              <w:rPr>
                <w:color w:val="414751" w:themeColor="text2" w:themeShade="BF"/>
                <w:sz w:val="24"/>
                <w:lang w:val="en-US"/>
              </w:rPr>
              <w:t>Objectives</w:t>
            </w:r>
            <w:r w:rsidR="00EC3F88" w:rsidRPr="0021206A">
              <w:rPr>
                <w:color w:val="414751" w:themeColor="text2" w:themeShade="BF"/>
                <w:sz w:val="24"/>
                <w:lang w:val="en-US"/>
              </w:rPr>
              <w:t xml:space="preserve"> </w:t>
            </w:r>
          </w:p>
        </w:tc>
      </w:tr>
      <w:tr w:rsidR="0052613D" w:rsidRPr="00543C7D" w:rsidTr="0083748E">
        <w:tc>
          <w:tcPr>
            <w:tcW w:w="10271" w:type="dxa"/>
            <w:gridSpan w:val="2"/>
            <w:tcBorders>
              <w:top w:val="single" w:sz="4" w:space="0" w:color="7598D9" w:themeColor="accent2"/>
            </w:tcBorders>
          </w:tcPr>
          <w:p w:rsidR="00C47368" w:rsidRPr="00E2328D" w:rsidRDefault="0021206A" w:rsidP="00741D3F">
            <w:pPr>
              <w:pStyle w:val="Textoprincipal1"/>
              <w:rPr>
                <w:color w:val="414751" w:themeColor="text2" w:themeShade="BF"/>
                <w:lang w:val="en-US"/>
              </w:rPr>
            </w:pPr>
            <w:r>
              <w:rPr>
                <w:color w:val="414751" w:themeColor="text2" w:themeShade="BF"/>
                <w:sz w:val="22"/>
                <w:lang w:val="en-US"/>
              </w:rPr>
              <w:t>Do</w:t>
            </w:r>
            <w:r w:rsidR="00E2328D" w:rsidRPr="00E2328D">
              <w:rPr>
                <w:color w:val="414751" w:themeColor="text2" w:themeShade="BF"/>
                <w:sz w:val="22"/>
                <w:lang w:val="en-US"/>
              </w:rPr>
              <w:t xml:space="preserve"> a good </w:t>
            </w:r>
            <w:r>
              <w:rPr>
                <w:color w:val="414751" w:themeColor="text2" w:themeShade="BF"/>
                <w:sz w:val="22"/>
                <w:lang w:val="en-US"/>
              </w:rPr>
              <w:t>job</w:t>
            </w:r>
            <w:r w:rsidR="00E2328D" w:rsidRPr="00E2328D">
              <w:rPr>
                <w:color w:val="414751" w:themeColor="text2" w:themeShade="BF"/>
                <w:sz w:val="22"/>
                <w:lang w:val="en-US"/>
              </w:rPr>
              <w:t xml:space="preserve"> </w:t>
            </w:r>
            <w:r>
              <w:rPr>
                <w:color w:val="414751" w:themeColor="text2" w:themeShade="BF"/>
                <w:sz w:val="22"/>
                <w:lang w:val="en-US"/>
              </w:rPr>
              <w:t>with my experience I have and apply it in</w:t>
            </w:r>
            <w:r w:rsidR="00E2328D" w:rsidRPr="00E2328D">
              <w:rPr>
                <w:color w:val="414751" w:themeColor="text2" w:themeShade="BF"/>
                <w:sz w:val="22"/>
                <w:lang w:val="en-US"/>
              </w:rPr>
              <w:t xml:space="preserve"> my laboral field</w:t>
            </w:r>
            <w:r>
              <w:rPr>
                <w:color w:val="414751" w:themeColor="text2" w:themeShade="BF"/>
                <w:sz w:val="22"/>
                <w:lang w:val="en-US"/>
              </w:rPr>
              <w:t>.</w:t>
            </w:r>
            <w:r w:rsidR="00E2328D" w:rsidRPr="00E2328D">
              <w:rPr>
                <w:color w:val="414751" w:themeColor="text2" w:themeShade="BF"/>
                <w:sz w:val="22"/>
                <w:lang w:val="en-US"/>
              </w:rPr>
              <w:t xml:space="preserve"> </w:t>
            </w:r>
            <w:r>
              <w:rPr>
                <w:color w:val="414751" w:themeColor="text2" w:themeShade="BF"/>
                <w:sz w:val="22"/>
                <w:lang w:val="en-US"/>
              </w:rPr>
              <w:t>I a</w:t>
            </w:r>
            <w:r w:rsidR="00E2328D" w:rsidRPr="00E2328D">
              <w:rPr>
                <w:color w:val="414751" w:themeColor="text2" w:themeShade="BF"/>
                <w:sz w:val="22"/>
                <w:lang w:val="en-US"/>
              </w:rPr>
              <w:t>lso</w:t>
            </w:r>
            <w:r>
              <w:rPr>
                <w:color w:val="414751" w:themeColor="text2" w:themeShade="BF"/>
                <w:sz w:val="22"/>
                <w:lang w:val="en-US"/>
              </w:rPr>
              <w:t xml:space="preserve"> want to</w:t>
            </w:r>
            <w:r w:rsidR="00E2328D" w:rsidRPr="00E2328D">
              <w:rPr>
                <w:color w:val="414751" w:themeColor="text2" w:themeShade="BF"/>
                <w:sz w:val="22"/>
                <w:lang w:val="en-US"/>
              </w:rPr>
              <w:t xml:space="preserve"> </w:t>
            </w:r>
            <w:r w:rsidR="00E2328D">
              <w:rPr>
                <w:color w:val="414751" w:themeColor="text2" w:themeShade="BF"/>
                <w:sz w:val="22"/>
                <w:lang w:val="en-US"/>
              </w:rPr>
              <w:t xml:space="preserve">learn more to get </w:t>
            </w:r>
            <w:r>
              <w:rPr>
                <w:color w:val="414751" w:themeColor="text2" w:themeShade="BF"/>
                <w:sz w:val="22"/>
                <w:lang w:val="en-US"/>
              </w:rPr>
              <w:t xml:space="preserve">more </w:t>
            </w:r>
            <w:r w:rsidR="00E2328D">
              <w:rPr>
                <w:color w:val="414751" w:themeColor="text2" w:themeShade="BF"/>
                <w:sz w:val="22"/>
                <w:lang w:val="en-US"/>
              </w:rPr>
              <w:t xml:space="preserve">experience </w:t>
            </w:r>
          </w:p>
        </w:tc>
      </w:tr>
      <w:tr w:rsidR="0083748E" w:rsidRPr="0021206A" w:rsidTr="0083748E">
        <w:tc>
          <w:tcPr>
            <w:tcW w:w="10271" w:type="dxa"/>
            <w:gridSpan w:val="2"/>
            <w:tcBorders>
              <w:top w:val="single" w:sz="4" w:space="0" w:color="7598D9" w:themeColor="accent2"/>
            </w:tcBorders>
          </w:tcPr>
          <w:p w:rsidR="0083748E" w:rsidRPr="0021206A" w:rsidRDefault="00E2328D" w:rsidP="00741D3F">
            <w:pPr>
              <w:pStyle w:val="Textoprincipal1"/>
              <w:rPr>
                <w:b/>
                <w:color w:val="414751" w:themeColor="text2" w:themeShade="BF"/>
                <w:sz w:val="22"/>
                <w:lang w:val="en-US"/>
              </w:rPr>
            </w:pPr>
            <w:r w:rsidRPr="0021206A">
              <w:rPr>
                <w:b/>
                <w:color w:val="414751" w:themeColor="text2" w:themeShade="BF"/>
                <w:sz w:val="24"/>
                <w:lang w:val="en-US"/>
              </w:rPr>
              <w:t>LABORAL INFORMATION</w:t>
            </w:r>
          </w:p>
        </w:tc>
      </w:tr>
      <w:tr w:rsidR="0083748E" w:rsidRPr="00543C7D" w:rsidTr="0083748E">
        <w:tc>
          <w:tcPr>
            <w:tcW w:w="10271" w:type="dxa"/>
            <w:gridSpan w:val="2"/>
            <w:tcBorders>
              <w:top w:val="single" w:sz="4" w:space="0" w:color="7598D9" w:themeColor="accent2"/>
            </w:tcBorders>
          </w:tcPr>
          <w:p w:rsidR="0083748E" w:rsidRPr="0021206A" w:rsidRDefault="009D266A" w:rsidP="0083748E">
            <w:pPr>
              <w:pStyle w:val="Textoprincipal1"/>
              <w:rPr>
                <w:color w:val="414751" w:themeColor="text2" w:themeShade="BF"/>
                <w:sz w:val="22"/>
                <w:lang w:val="en-US"/>
              </w:rPr>
            </w:pPr>
            <w:r w:rsidRPr="0021206A">
              <w:rPr>
                <w:color w:val="414751" w:themeColor="text2" w:themeShade="BF"/>
                <w:sz w:val="22"/>
                <w:lang w:val="en-US"/>
              </w:rPr>
              <w:t xml:space="preserve">Allied Global </w:t>
            </w:r>
            <w:r w:rsidR="00E2328D" w:rsidRPr="0021206A">
              <w:rPr>
                <w:color w:val="414751" w:themeColor="text2" w:themeShade="BF"/>
                <w:sz w:val="22"/>
                <w:lang w:val="en-US"/>
              </w:rPr>
              <w:t>–</w:t>
            </w:r>
            <w:r w:rsidRPr="0021206A">
              <w:rPr>
                <w:color w:val="414751" w:themeColor="text2" w:themeShade="BF"/>
                <w:sz w:val="22"/>
                <w:lang w:val="en-US"/>
              </w:rPr>
              <w:t xml:space="preserve"> </w:t>
            </w:r>
            <w:r w:rsidR="00E2328D" w:rsidRPr="0021206A">
              <w:rPr>
                <w:color w:val="414751" w:themeColor="text2" w:themeShade="BF"/>
                <w:sz w:val="22"/>
                <w:lang w:val="en-US"/>
              </w:rPr>
              <w:t>Customer Service</w:t>
            </w:r>
          </w:p>
          <w:p w:rsidR="0083748E" w:rsidRPr="00E2328D" w:rsidRDefault="005017B7" w:rsidP="0065604F">
            <w:pPr>
              <w:pStyle w:val="Textoprincipal1"/>
              <w:numPr>
                <w:ilvl w:val="0"/>
                <w:numId w:val="9"/>
              </w:numPr>
              <w:rPr>
                <w:color w:val="414751" w:themeColor="text2" w:themeShade="BF"/>
                <w:sz w:val="22"/>
                <w:lang w:val="en-US"/>
              </w:rPr>
            </w:pPr>
            <w:r>
              <w:rPr>
                <w:color w:val="414751" w:themeColor="text2" w:themeShade="BF"/>
                <w:sz w:val="22"/>
                <w:lang w:val="en-US"/>
              </w:rPr>
              <w:t>Claro Clients Support Service</w:t>
            </w:r>
            <w:r w:rsidR="0065604F" w:rsidRPr="00E2328D">
              <w:rPr>
                <w:color w:val="414751" w:themeColor="text2" w:themeShade="BF"/>
                <w:sz w:val="22"/>
                <w:lang w:val="en-US"/>
              </w:rPr>
              <w:t xml:space="preserve"> – </w:t>
            </w:r>
            <w:r w:rsidR="00E2328D" w:rsidRPr="00E2328D">
              <w:rPr>
                <w:color w:val="414751" w:themeColor="text2" w:themeShade="BF"/>
                <w:sz w:val="22"/>
                <w:lang w:val="en-US"/>
              </w:rPr>
              <w:t>February</w:t>
            </w:r>
            <w:r w:rsidR="0065604F" w:rsidRPr="00E2328D">
              <w:rPr>
                <w:color w:val="414751" w:themeColor="text2" w:themeShade="BF"/>
                <w:sz w:val="22"/>
                <w:lang w:val="en-US"/>
              </w:rPr>
              <w:t xml:space="preserve"> - </w:t>
            </w:r>
            <w:r w:rsidR="00E2328D">
              <w:rPr>
                <w:color w:val="414751" w:themeColor="text2" w:themeShade="BF"/>
                <w:sz w:val="22"/>
                <w:lang w:val="en-US"/>
              </w:rPr>
              <w:t>October</w:t>
            </w:r>
            <w:r w:rsidR="0065604F" w:rsidRPr="00E2328D">
              <w:rPr>
                <w:color w:val="414751" w:themeColor="text2" w:themeShade="BF"/>
                <w:sz w:val="22"/>
                <w:lang w:val="en-US"/>
              </w:rPr>
              <w:t xml:space="preserve"> 2014</w:t>
            </w:r>
          </w:p>
        </w:tc>
      </w:tr>
      <w:tr w:rsidR="0052613D" w:rsidRPr="00543C7D" w:rsidTr="0083748E">
        <w:tc>
          <w:tcPr>
            <w:tcW w:w="5104" w:type="dxa"/>
            <w:tcBorders>
              <w:bottom w:val="single" w:sz="4" w:space="0" w:color="7598D9" w:themeColor="accent2"/>
            </w:tcBorders>
          </w:tcPr>
          <w:p w:rsidR="00C47368" w:rsidRPr="00E2328D" w:rsidRDefault="00C47368" w:rsidP="0083748E">
            <w:pPr>
              <w:pStyle w:val="Textoprincipal1"/>
              <w:rPr>
                <w:color w:val="414751" w:themeColor="text2" w:themeShade="BF"/>
                <w:lang w:val="en-US"/>
              </w:rPr>
            </w:pPr>
          </w:p>
        </w:tc>
        <w:tc>
          <w:tcPr>
            <w:tcW w:w="5167" w:type="dxa"/>
            <w:tcBorders>
              <w:bottom w:val="single" w:sz="4" w:space="0" w:color="7598D9" w:themeColor="accent2"/>
            </w:tcBorders>
          </w:tcPr>
          <w:p w:rsidR="00C47368" w:rsidRPr="00E2328D" w:rsidRDefault="00C47368">
            <w:pPr>
              <w:pStyle w:val="Textoprincipal1"/>
              <w:rPr>
                <w:color w:val="414751" w:themeColor="text2" w:themeShade="BF"/>
                <w:lang w:val="en-US"/>
              </w:rPr>
            </w:pPr>
          </w:p>
        </w:tc>
      </w:tr>
      <w:tr w:rsidR="0052613D" w:rsidRPr="0021206A" w:rsidTr="0083748E">
        <w:tc>
          <w:tcPr>
            <w:tcW w:w="10271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C47368" w:rsidRPr="0021206A" w:rsidRDefault="005017B7">
            <w:pPr>
              <w:pStyle w:val="Encabezadodecurrculo1"/>
              <w:rPr>
                <w:color w:val="414751" w:themeColor="text2" w:themeShade="BF"/>
                <w:lang w:val="en-US"/>
              </w:rPr>
            </w:pPr>
            <w:r>
              <w:rPr>
                <w:color w:val="414751" w:themeColor="text2" w:themeShade="BF"/>
                <w:sz w:val="24"/>
                <w:lang w:val="en-US"/>
              </w:rPr>
              <w:t>Education</w:t>
            </w:r>
            <w:r w:rsidR="00EC3F88" w:rsidRPr="0021206A">
              <w:rPr>
                <w:color w:val="414751" w:themeColor="text2" w:themeShade="BF"/>
                <w:sz w:val="24"/>
                <w:lang w:val="en-US"/>
              </w:rPr>
              <w:t xml:space="preserve"> </w:t>
            </w:r>
          </w:p>
        </w:tc>
      </w:tr>
      <w:tr w:rsidR="0052613D" w:rsidRPr="004220FD" w:rsidTr="0083748E">
        <w:tc>
          <w:tcPr>
            <w:tcW w:w="10271" w:type="dxa"/>
            <w:gridSpan w:val="2"/>
            <w:tcBorders>
              <w:top w:val="single" w:sz="4" w:space="0" w:color="7598D9" w:themeColor="accent2"/>
            </w:tcBorders>
          </w:tcPr>
          <w:p w:rsidR="00B111E8" w:rsidRPr="0021206A" w:rsidRDefault="00E2328D" w:rsidP="00B111E8">
            <w:pPr>
              <w:pStyle w:val="Sangradetextoprincipal"/>
              <w:ind w:left="0"/>
              <w:rPr>
                <w:color w:val="414751" w:themeColor="text2" w:themeShade="BF"/>
                <w:sz w:val="22"/>
                <w:lang w:val="en-US"/>
              </w:rPr>
            </w:pPr>
            <w:r w:rsidRPr="0021206A">
              <w:rPr>
                <w:color w:val="414751" w:themeColor="text2" w:themeShade="BF"/>
                <w:sz w:val="22"/>
                <w:lang w:val="en-US"/>
              </w:rPr>
              <w:t>High School</w:t>
            </w:r>
          </w:p>
          <w:p w:rsidR="00741D3F" w:rsidRDefault="00E2328D" w:rsidP="002B3332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</w:rPr>
            </w:pPr>
            <w:r>
              <w:rPr>
                <w:color w:val="414751" w:themeColor="text2" w:themeShade="BF"/>
                <w:sz w:val="22"/>
              </w:rPr>
              <w:t>High School</w:t>
            </w:r>
            <w:r w:rsidR="00E36221">
              <w:rPr>
                <w:color w:val="414751" w:themeColor="text2" w:themeShade="BF"/>
                <w:sz w:val="22"/>
              </w:rPr>
              <w:t xml:space="preserve"> Diploma</w:t>
            </w:r>
            <w:r>
              <w:rPr>
                <w:color w:val="414751" w:themeColor="text2" w:themeShade="BF"/>
                <w:sz w:val="22"/>
              </w:rPr>
              <w:t xml:space="preserve"> </w:t>
            </w:r>
            <w:r w:rsidR="00B111E8" w:rsidRPr="001A1D1E">
              <w:rPr>
                <w:color w:val="414751" w:themeColor="text2" w:themeShade="BF"/>
                <w:sz w:val="22"/>
              </w:rPr>
              <w:t xml:space="preserve">– Liceo Canadiense Centro </w:t>
            </w:r>
            <w:r w:rsidR="009F2955" w:rsidRPr="001A1D1E">
              <w:rPr>
                <w:color w:val="414751" w:themeColor="text2" w:themeShade="BF"/>
                <w:sz w:val="22"/>
              </w:rPr>
              <w:t xml:space="preserve">Año </w:t>
            </w:r>
            <w:r w:rsidR="00B111E8" w:rsidRPr="001A1D1E">
              <w:rPr>
                <w:color w:val="414751" w:themeColor="text2" w:themeShade="BF"/>
                <w:sz w:val="22"/>
              </w:rPr>
              <w:t>2013</w:t>
            </w:r>
            <w:r w:rsidR="009F2955" w:rsidRPr="001A1D1E">
              <w:rPr>
                <w:color w:val="414751" w:themeColor="text2" w:themeShade="BF"/>
                <w:sz w:val="22"/>
              </w:rPr>
              <w:t xml:space="preserve"> </w:t>
            </w:r>
          </w:p>
          <w:p w:rsidR="00FC2FE9" w:rsidRPr="001A1D1E" w:rsidRDefault="00FC2FE9" w:rsidP="00FC2FE9">
            <w:pPr>
              <w:pStyle w:val="Sangradetextoprincipal"/>
              <w:ind w:left="720"/>
              <w:rPr>
                <w:color w:val="414751" w:themeColor="text2" w:themeShade="BF"/>
                <w:sz w:val="22"/>
              </w:rPr>
            </w:pPr>
          </w:p>
          <w:p w:rsidR="00B111E8" w:rsidRPr="0052613D" w:rsidRDefault="00FC2FE9" w:rsidP="00B111E8">
            <w:pPr>
              <w:pStyle w:val="Sangradetextoprincipal"/>
              <w:ind w:left="0"/>
              <w:rPr>
                <w:color w:val="414751" w:themeColor="text2" w:themeShade="BF"/>
                <w:sz w:val="22"/>
              </w:rPr>
            </w:pPr>
            <w:r>
              <w:rPr>
                <w:color w:val="414751" w:themeColor="text2" w:themeShade="BF"/>
                <w:sz w:val="22"/>
              </w:rPr>
              <w:t>Secudary School</w:t>
            </w:r>
          </w:p>
          <w:p w:rsidR="00741D3F" w:rsidRPr="00FC2FE9" w:rsidRDefault="00E36221" w:rsidP="00FC2FE9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 w:rsidRPr="00FC2FE9">
              <w:rPr>
                <w:rFonts w:cs="Arial"/>
                <w:color w:val="414751" w:themeColor="text2" w:themeShade="BF"/>
                <w:sz w:val="22"/>
                <w:lang w:val="en-US"/>
              </w:rPr>
              <w:t>7</w:t>
            </w:r>
            <w:r w:rsidR="00FC2FE9" w:rsidRPr="00FC2FE9">
              <w:rPr>
                <w:rFonts w:cs="Arial"/>
                <w:color w:val="414751" w:themeColor="text2" w:themeShade="BF"/>
                <w:sz w:val="22"/>
                <w:lang w:val="en-US"/>
              </w:rPr>
              <w:t>th</w:t>
            </w:r>
            <w:r w:rsidRPr="00FC2FE9">
              <w:rPr>
                <w:rFonts w:cs="Arial"/>
                <w:color w:val="414751" w:themeColor="text2" w:themeShade="BF"/>
                <w:sz w:val="22"/>
                <w:lang w:val="en-US"/>
              </w:rPr>
              <w:t xml:space="preserve"> to 9</w:t>
            </w:r>
            <w:r w:rsidR="00FC2FE9">
              <w:rPr>
                <w:rFonts w:cs="Arial"/>
                <w:color w:val="414751" w:themeColor="text2" w:themeShade="BF"/>
                <w:sz w:val="22"/>
                <w:lang w:val="en-US"/>
              </w:rPr>
              <w:t>th</w:t>
            </w:r>
            <w:r w:rsidRPr="00FC2FE9">
              <w:rPr>
                <w:rFonts w:cs="Arial"/>
                <w:color w:val="414751" w:themeColor="text2" w:themeShade="BF"/>
                <w:sz w:val="22"/>
                <w:lang w:val="en-US"/>
              </w:rPr>
              <w:t xml:space="preserve"> </w:t>
            </w:r>
            <w:r w:rsidR="00B111E8" w:rsidRPr="00FC2FE9">
              <w:rPr>
                <w:color w:val="414751" w:themeColor="text2" w:themeShade="BF"/>
                <w:sz w:val="22"/>
                <w:lang w:val="en-US"/>
              </w:rPr>
              <w:t xml:space="preserve"> – Colegio Mesoamericano – </w:t>
            </w:r>
            <w:r w:rsidRPr="00FC2FE9">
              <w:rPr>
                <w:color w:val="414751" w:themeColor="text2" w:themeShade="BF"/>
                <w:sz w:val="22"/>
                <w:lang w:val="en-US"/>
              </w:rPr>
              <w:t>Years</w:t>
            </w:r>
            <w:r w:rsidR="009F2955" w:rsidRPr="00FC2FE9">
              <w:rPr>
                <w:color w:val="414751" w:themeColor="text2" w:themeShade="BF"/>
                <w:sz w:val="22"/>
                <w:lang w:val="en-US"/>
              </w:rPr>
              <w:t xml:space="preserve"> </w:t>
            </w:r>
            <w:r w:rsidR="00B111E8" w:rsidRPr="00FC2FE9">
              <w:rPr>
                <w:color w:val="414751" w:themeColor="text2" w:themeShade="BF"/>
                <w:sz w:val="22"/>
                <w:lang w:val="en-US"/>
              </w:rPr>
              <w:t>2008 – 2010</w:t>
            </w:r>
          </w:p>
          <w:p w:rsidR="00FC2FE9" w:rsidRPr="00FC2FE9" w:rsidRDefault="00FC2FE9" w:rsidP="00FC2FE9">
            <w:pPr>
              <w:pStyle w:val="Sangradetextoprincipal"/>
              <w:ind w:left="720"/>
              <w:rPr>
                <w:color w:val="414751" w:themeColor="text2" w:themeShade="BF"/>
                <w:sz w:val="22"/>
                <w:lang w:val="en-US"/>
              </w:rPr>
            </w:pPr>
          </w:p>
          <w:p w:rsidR="00B111E8" w:rsidRPr="0052613D" w:rsidRDefault="00E36221" w:rsidP="00B111E8">
            <w:pPr>
              <w:pStyle w:val="Sangradetextoprincipal"/>
              <w:ind w:left="0"/>
              <w:rPr>
                <w:color w:val="414751" w:themeColor="text2" w:themeShade="BF"/>
                <w:sz w:val="22"/>
              </w:rPr>
            </w:pPr>
            <w:r>
              <w:rPr>
                <w:color w:val="414751" w:themeColor="text2" w:themeShade="BF"/>
                <w:sz w:val="22"/>
              </w:rPr>
              <w:t>Elementary School</w:t>
            </w:r>
          </w:p>
          <w:p w:rsidR="00B111E8" w:rsidRPr="0052613D" w:rsidRDefault="00E36221" w:rsidP="00B111E8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</w:rPr>
            </w:pPr>
            <w:r>
              <w:rPr>
                <w:rFonts w:cs="Arial"/>
                <w:color w:val="414751" w:themeColor="text2" w:themeShade="BF"/>
                <w:sz w:val="22"/>
              </w:rPr>
              <w:t>1</w:t>
            </w:r>
            <w:r w:rsidR="00FC2FE9">
              <w:rPr>
                <w:rFonts w:cs="Arial"/>
                <w:color w:val="414751" w:themeColor="text2" w:themeShade="BF"/>
                <w:sz w:val="22"/>
              </w:rPr>
              <w:t>st</w:t>
            </w:r>
            <w:r>
              <w:rPr>
                <w:rFonts w:cs="Arial"/>
                <w:color w:val="414751" w:themeColor="text2" w:themeShade="BF"/>
                <w:sz w:val="22"/>
              </w:rPr>
              <w:t xml:space="preserve"> to 6</w:t>
            </w:r>
            <w:r w:rsidR="00FC2FE9">
              <w:rPr>
                <w:rFonts w:cs="Arial"/>
                <w:color w:val="414751" w:themeColor="text2" w:themeShade="BF"/>
                <w:sz w:val="22"/>
              </w:rPr>
              <w:t>th</w:t>
            </w:r>
            <w:r>
              <w:rPr>
                <w:rFonts w:cs="Arial"/>
                <w:color w:val="414751" w:themeColor="text2" w:themeShade="BF"/>
                <w:sz w:val="22"/>
              </w:rPr>
              <w:t xml:space="preserve"> </w:t>
            </w:r>
            <w:r w:rsidR="00B111E8" w:rsidRPr="0052613D">
              <w:rPr>
                <w:rFonts w:cs="Arial"/>
                <w:color w:val="414751" w:themeColor="text2" w:themeShade="BF"/>
                <w:sz w:val="22"/>
              </w:rPr>
              <w:t xml:space="preserve">– Escuela </w:t>
            </w:r>
            <w:r w:rsidR="009F2955" w:rsidRPr="0052613D">
              <w:rPr>
                <w:rFonts w:cs="Arial"/>
                <w:color w:val="414751" w:themeColor="text2" w:themeShade="BF"/>
                <w:sz w:val="22"/>
              </w:rPr>
              <w:t>Oficial Mixta “</w:t>
            </w:r>
            <w:r w:rsidR="00B111E8" w:rsidRPr="0052613D">
              <w:rPr>
                <w:rFonts w:cs="Arial"/>
                <w:color w:val="414751" w:themeColor="text2" w:themeShade="BF"/>
                <w:sz w:val="22"/>
              </w:rPr>
              <w:t>25 de Septiembre</w:t>
            </w:r>
            <w:r w:rsidR="009F2955" w:rsidRPr="0052613D">
              <w:rPr>
                <w:rFonts w:cs="Arial"/>
                <w:color w:val="414751" w:themeColor="text2" w:themeShade="BF"/>
                <w:sz w:val="22"/>
              </w:rPr>
              <w:t xml:space="preserve">” – </w:t>
            </w:r>
            <w:r>
              <w:rPr>
                <w:rFonts w:cs="Arial"/>
                <w:color w:val="414751" w:themeColor="text2" w:themeShade="BF"/>
                <w:sz w:val="22"/>
              </w:rPr>
              <w:t>Years</w:t>
            </w:r>
            <w:r w:rsidR="009F2955" w:rsidRPr="0052613D">
              <w:rPr>
                <w:rFonts w:cs="Arial"/>
                <w:color w:val="414751" w:themeColor="text2" w:themeShade="BF"/>
                <w:sz w:val="22"/>
              </w:rPr>
              <w:t xml:space="preserve"> 1998 - 2004 </w:t>
            </w:r>
          </w:p>
          <w:p w:rsidR="00741D3F" w:rsidRPr="0052613D" w:rsidRDefault="00741D3F" w:rsidP="00741D3F">
            <w:pPr>
              <w:pStyle w:val="Sangradetextoprincipal"/>
              <w:ind w:left="720"/>
              <w:rPr>
                <w:color w:val="414751" w:themeColor="text2" w:themeShade="BF"/>
                <w:sz w:val="22"/>
              </w:rPr>
            </w:pPr>
          </w:p>
          <w:p w:rsidR="009F2955" w:rsidRPr="0052613D" w:rsidRDefault="00E36221" w:rsidP="009F2955">
            <w:pPr>
              <w:pStyle w:val="Sangradetextoprincipal"/>
              <w:ind w:left="0"/>
              <w:rPr>
                <w:rFonts w:cs="Arial"/>
                <w:color w:val="414751" w:themeColor="text2" w:themeShade="BF"/>
                <w:sz w:val="22"/>
              </w:rPr>
            </w:pPr>
            <w:r>
              <w:rPr>
                <w:rFonts w:cs="Arial"/>
                <w:color w:val="414751" w:themeColor="text2" w:themeShade="BF"/>
                <w:sz w:val="22"/>
              </w:rPr>
              <w:t>Technician Careers</w:t>
            </w:r>
          </w:p>
          <w:p w:rsidR="009F2955" w:rsidRPr="00E36221" w:rsidRDefault="00FC2FE9" w:rsidP="00E36221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>
              <w:rPr>
                <w:color w:val="414751" w:themeColor="text2" w:themeShade="BF"/>
                <w:sz w:val="22"/>
                <w:lang w:val="en-US"/>
              </w:rPr>
              <w:t>Repairs</w:t>
            </w:r>
            <w:r w:rsidR="00E36221" w:rsidRPr="00E36221">
              <w:rPr>
                <w:color w:val="414751" w:themeColor="text2" w:themeShade="BF"/>
                <w:sz w:val="22"/>
                <w:lang w:val="en-US"/>
              </w:rPr>
              <w:t xml:space="preserve"> and Maintenance of Computers</w:t>
            </w:r>
            <w:r w:rsidR="009F2955" w:rsidRPr="00E36221">
              <w:rPr>
                <w:color w:val="414751" w:themeColor="text2" w:themeShade="BF"/>
                <w:sz w:val="22"/>
                <w:lang w:val="en-US"/>
              </w:rPr>
              <w:t xml:space="preserve"> – Intecap Centro Tics – </w:t>
            </w:r>
            <w:r w:rsidR="00E36221">
              <w:rPr>
                <w:color w:val="414751" w:themeColor="text2" w:themeShade="BF"/>
                <w:sz w:val="22"/>
                <w:lang w:val="en-US"/>
              </w:rPr>
              <w:t>Year</w:t>
            </w:r>
            <w:r w:rsidR="009F2955" w:rsidRPr="00E36221">
              <w:rPr>
                <w:color w:val="414751" w:themeColor="text2" w:themeShade="BF"/>
                <w:sz w:val="22"/>
                <w:lang w:val="en-US"/>
              </w:rPr>
              <w:t xml:space="preserve"> 2011</w:t>
            </w:r>
          </w:p>
          <w:p w:rsidR="009F2955" w:rsidRPr="00E36221" w:rsidRDefault="00E36221" w:rsidP="009F2955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 w:rsidRPr="00E36221">
              <w:rPr>
                <w:color w:val="414751" w:themeColor="text2" w:themeShade="BF"/>
                <w:sz w:val="22"/>
                <w:lang w:val="en-US"/>
              </w:rPr>
              <w:t>Computers Operator</w:t>
            </w:r>
            <w:r w:rsidR="009F2955" w:rsidRPr="00E36221">
              <w:rPr>
                <w:color w:val="414751" w:themeColor="text2" w:themeShade="BF"/>
                <w:sz w:val="22"/>
                <w:lang w:val="en-US"/>
              </w:rPr>
              <w:t xml:space="preserve"> – Intecap Centro Tics – </w:t>
            </w:r>
            <w:r w:rsidRPr="00E36221">
              <w:rPr>
                <w:color w:val="414751" w:themeColor="text2" w:themeShade="BF"/>
                <w:sz w:val="22"/>
                <w:lang w:val="en-US"/>
              </w:rPr>
              <w:t>Year</w:t>
            </w:r>
            <w:r w:rsidR="009F2955" w:rsidRPr="00E36221">
              <w:rPr>
                <w:color w:val="414751" w:themeColor="text2" w:themeShade="BF"/>
                <w:sz w:val="22"/>
                <w:lang w:val="en-US"/>
              </w:rPr>
              <w:t xml:space="preserve"> 2012</w:t>
            </w:r>
          </w:p>
          <w:p w:rsidR="009F2955" w:rsidRPr="00E36221" w:rsidRDefault="00E36221" w:rsidP="009F2955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 w:rsidRPr="00E36221">
              <w:rPr>
                <w:color w:val="414751" w:themeColor="text2" w:themeShade="BF"/>
                <w:sz w:val="22"/>
                <w:lang w:val="en-US"/>
              </w:rPr>
              <w:t>Web Design Junior</w:t>
            </w:r>
            <w:r w:rsidR="009F2955" w:rsidRPr="00E36221">
              <w:rPr>
                <w:color w:val="414751" w:themeColor="text2" w:themeShade="BF"/>
                <w:sz w:val="22"/>
                <w:lang w:val="en-US"/>
              </w:rPr>
              <w:t xml:space="preserve"> – Intecap Centro Tics – </w:t>
            </w:r>
            <w:r w:rsidRPr="00E36221">
              <w:rPr>
                <w:color w:val="414751" w:themeColor="text2" w:themeShade="BF"/>
                <w:sz w:val="22"/>
                <w:lang w:val="en-US"/>
              </w:rPr>
              <w:t>Year</w:t>
            </w:r>
            <w:r w:rsidR="009F2955" w:rsidRPr="00E36221">
              <w:rPr>
                <w:color w:val="414751" w:themeColor="text2" w:themeShade="BF"/>
                <w:sz w:val="22"/>
                <w:lang w:val="en-US"/>
              </w:rPr>
              <w:t xml:space="preserve"> 2013</w:t>
            </w:r>
          </w:p>
          <w:p w:rsidR="00741D3F" w:rsidRPr="00E36221" w:rsidRDefault="00741D3F" w:rsidP="00741D3F">
            <w:pPr>
              <w:pStyle w:val="Sangradetextoprincipal"/>
              <w:ind w:left="720"/>
              <w:rPr>
                <w:color w:val="414751" w:themeColor="text2" w:themeShade="BF"/>
                <w:sz w:val="22"/>
                <w:lang w:val="en-US"/>
              </w:rPr>
            </w:pPr>
          </w:p>
          <w:p w:rsidR="009F2955" w:rsidRPr="0052613D" w:rsidRDefault="00E36221" w:rsidP="009F2955">
            <w:pPr>
              <w:pStyle w:val="Sangradetextoprincipal"/>
              <w:ind w:left="0"/>
              <w:rPr>
                <w:color w:val="414751" w:themeColor="text2" w:themeShade="BF"/>
                <w:sz w:val="22"/>
              </w:rPr>
            </w:pPr>
            <w:r>
              <w:rPr>
                <w:color w:val="414751" w:themeColor="text2" w:themeShade="BF"/>
                <w:sz w:val="22"/>
              </w:rPr>
              <w:t>Diplomas</w:t>
            </w:r>
          </w:p>
          <w:p w:rsidR="009F2955" w:rsidRPr="00E600AE" w:rsidRDefault="00E600AE" w:rsidP="009F2955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 w:rsidRPr="00E600AE">
              <w:rPr>
                <w:color w:val="414751" w:themeColor="text2" w:themeShade="BF"/>
                <w:sz w:val="22"/>
                <w:lang w:val="en-US"/>
              </w:rPr>
              <w:t>Administration of Windows and Linux Operating Sistem</w:t>
            </w:r>
            <w:r>
              <w:rPr>
                <w:color w:val="414751" w:themeColor="text2" w:themeShade="BF"/>
                <w:sz w:val="22"/>
                <w:lang w:val="en-US"/>
              </w:rPr>
              <w:t>s</w:t>
            </w:r>
            <w:r w:rsidR="00741D3F" w:rsidRPr="00E600AE">
              <w:rPr>
                <w:color w:val="414751" w:themeColor="text2" w:themeShade="BF"/>
                <w:sz w:val="22"/>
                <w:lang w:val="en-US"/>
              </w:rPr>
              <w:t xml:space="preserve"> – Intecap Centro Tics – </w:t>
            </w:r>
            <w:r>
              <w:rPr>
                <w:color w:val="414751" w:themeColor="text2" w:themeShade="BF"/>
                <w:sz w:val="22"/>
                <w:lang w:val="en-US"/>
              </w:rPr>
              <w:t>Year</w:t>
            </w:r>
            <w:r w:rsidR="00741D3F" w:rsidRPr="00E600AE">
              <w:rPr>
                <w:color w:val="414751" w:themeColor="text2" w:themeShade="BF"/>
                <w:sz w:val="22"/>
                <w:lang w:val="en-US"/>
              </w:rPr>
              <w:t xml:space="preserve"> 2011</w:t>
            </w:r>
          </w:p>
          <w:p w:rsidR="00741D3F" w:rsidRPr="00E600AE" w:rsidRDefault="00E600AE" w:rsidP="009F2955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 w:rsidRPr="00E600AE">
              <w:rPr>
                <w:color w:val="414751" w:themeColor="text2" w:themeShade="BF"/>
                <w:sz w:val="22"/>
                <w:lang w:val="en-US"/>
              </w:rPr>
              <w:t>Networking</w:t>
            </w:r>
            <w:r w:rsidR="00FC2FE9">
              <w:rPr>
                <w:color w:val="414751" w:themeColor="text2" w:themeShade="BF"/>
                <w:sz w:val="22"/>
                <w:lang w:val="en-US"/>
              </w:rPr>
              <w:t xml:space="preserve"> </w:t>
            </w:r>
            <w:r w:rsidR="00741D3F" w:rsidRPr="00E600AE">
              <w:rPr>
                <w:color w:val="414751" w:themeColor="text2" w:themeShade="BF"/>
                <w:sz w:val="22"/>
                <w:lang w:val="en-US"/>
              </w:rPr>
              <w:t xml:space="preserve">– Intecap Centro Tics – </w:t>
            </w:r>
            <w:r>
              <w:rPr>
                <w:color w:val="414751" w:themeColor="text2" w:themeShade="BF"/>
                <w:sz w:val="22"/>
                <w:lang w:val="en-US"/>
              </w:rPr>
              <w:t>Year</w:t>
            </w:r>
            <w:r w:rsidR="00741D3F" w:rsidRPr="00E600AE">
              <w:rPr>
                <w:color w:val="414751" w:themeColor="text2" w:themeShade="BF"/>
                <w:sz w:val="22"/>
                <w:lang w:val="en-US"/>
              </w:rPr>
              <w:t xml:space="preserve"> 2012</w:t>
            </w:r>
          </w:p>
          <w:p w:rsidR="00741D3F" w:rsidRDefault="00E600AE" w:rsidP="009F2955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 w:rsidRPr="0021206A">
              <w:rPr>
                <w:color w:val="414751" w:themeColor="text2" w:themeShade="BF"/>
                <w:sz w:val="22"/>
                <w:lang w:val="en-US"/>
              </w:rPr>
              <w:t>Programming Concepts</w:t>
            </w:r>
            <w:r w:rsidR="00741D3F" w:rsidRPr="0021206A">
              <w:rPr>
                <w:color w:val="414751" w:themeColor="text2" w:themeShade="BF"/>
                <w:sz w:val="22"/>
                <w:lang w:val="en-US"/>
              </w:rPr>
              <w:t xml:space="preserve"> - Intecap Centro Tics – </w:t>
            </w:r>
            <w:r w:rsidRPr="0021206A">
              <w:rPr>
                <w:color w:val="414751" w:themeColor="text2" w:themeShade="BF"/>
                <w:sz w:val="22"/>
                <w:lang w:val="en-US"/>
              </w:rPr>
              <w:t>Year</w:t>
            </w:r>
            <w:r w:rsidR="00741D3F" w:rsidRPr="0021206A">
              <w:rPr>
                <w:color w:val="414751" w:themeColor="text2" w:themeShade="BF"/>
                <w:sz w:val="22"/>
                <w:lang w:val="en-US"/>
              </w:rPr>
              <w:t xml:space="preserve"> 2012</w:t>
            </w:r>
          </w:p>
          <w:p w:rsidR="00543C7D" w:rsidRDefault="00543C7D" w:rsidP="009F2955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>
              <w:rPr>
                <w:color w:val="414751" w:themeColor="text2" w:themeShade="BF"/>
                <w:sz w:val="22"/>
                <w:lang w:val="en-US"/>
              </w:rPr>
              <w:t>IBA Scholarship (F.S. school) Programa Empleo Juvenil U.E. – Year 2016</w:t>
            </w:r>
            <w:bookmarkStart w:id="0" w:name="_GoBack"/>
            <w:bookmarkEnd w:id="0"/>
          </w:p>
          <w:p w:rsidR="004220FD" w:rsidRDefault="004220FD" w:rsidP="004220FD">
            <w:pPr>
              <w:pStyle w:val="Sangradetextoprincipal"/>
              <w:rPr>
                <w:color w:val="414751" w:themeColor="text2" w:themeShade="BF"/>
                <w:sz w:val="22"/>
                <w:lang w:val="en-US"/>
              </w:rPr>
            </w:pPr>
          </w:p>
          <w:p w:rsidR="00245471" w:rsidRDefault="00245471" w:rsidP="004220FD">
            <w:pPr>
              <w:pStyle w:val="Encabezadodecurrculo1"/>
              <w:rPr>
                <w:color w:val="414751" w:themeColor="text2" w:themeShade="BF"/>
                <w:sz w:val="24"/>
                <w:lang w:val="en-US"/>
              </w:rPr>
            </w:pPr>
          </w:p>
          <w:p w:rsidR="00245471" w:rsidRDefault="00245471" w:rsidP="004220FD">
            <w:pPr>
              <w:pStyle w:val="Encabezadodecurrculo1"/>
              <w:rPr>
                <w:color w:val="414751" w:themeColor="text2" w:themeShade="BF"/>
                <w:sz w:val="24"/>
                <w:lang w:val="en-US"/>
              </w:rPr>
            </w:pPr>
          </w:p>
          <w:p w:rsidR="00245471" w:rsidRDefault="00245471" w:rsidP="004220FD">
            <w:pPr>
              <w:pStyle w:val="Encabezadodecurrculo1"/>
              <w:rPr>
                <w:color w:val="414751" w:themeColor="text2" w:themeShade="BF"/>
                <w:sz w:val="24"/>
                <w:lang w:val="en-US"/>
              </w:rPr>
            </w:pPr>
          </w:p>
          <w:p w:rsidR="00245471" w:rsidRDefault="00245471" w:rsidP="004220FD">
            <w:pPr>
              <w:pStyle w:val="Encabezadodecurrculo1"/>
              <w:rPr>
                <w:color w:val="414751" w:themeColor="text2" w:themeShade="BF"/>
                <w:sz w:val="24"/>
                <w:lang w:val="en-US"/>
              </w:rPr>
            </w:pPr>
          </w:p>
          <w:p w:rsidR="004220FD" w:rsidRPr="004220FD" w:rsidRDefault="004220FD" w:rsidP="004220FD">
            <w:pPr>
              <w:pStyle w:val="Encabezadodecurrculo1"/>
              <w:rPr>
                <w:color w:val="414751" w:themeColor="text2" w:themeShade="BF"/>
                <w:sz w:val="24"/>
                <w:lang w:val="en-US"/>
              </w:rPr>
            </w:pPr>
            <w:r w:rsidRPr="004220FD">
              <w:rPr>
                <w:color w:val="414751" w:themeColor="text2" w:themeShade="BF"/>
                <w:sz w:val="24"/>
                <w:lang w:val="en-US"/>
              </w:rPr>
              <w:t xml:space="preserve">LABORAL REFERENCES </w:t>
            </w:r>
          </w:p>
          <w:p w:rsidR="004220FD" w:rsidRDefault="004220FD" w:rsidP="004220FD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>
              <w:rPr>
                <w:color w:val="414751" w:themeColor="text2" w:themeShade="BF"/>
                <w:sz w:val="22"/>
                <w:lang w:val="en-US"/>
              </w:rPr>
              <w:t xml:space="preserve">Allied Global Plaza Zona 4                        </w:t>
            </w:r>
            <w:r w:rsidR="009E1305">
              <w:rPr>
                <w:color w:val="414751" w:themeColor="text2" w:themeShade="BF"/>
                <w:sz w:val="22"/>
                <w:lang w:val="en-US"/>
              </w:rPr>
              <w:t xml:space="preserve"> </w:t>
            </w:r>
            <w:r w:rsidR="00E34C16">
              <w:rPr>
                <w:color w:val="414751" w:themeColor="text2" w:themeShade="BF"/>
                <w:sz w:val="22"/>
                <w:lang w:val="en-US"/>
              </w:rPr>
              <w:t xml:space="preserve">  Phone Number: </w:t>
            </w:r>
            <w:r>
              <w:rPr>
                <w:color w:val="414751" w:themeColor="text2" w:themeShade="BF"/>
                <w:sz w:val="22"/>
                <w:lang w:val="en-US"/>
              </w:rPr>
              <w:t>2419-9999</w:t>
            </w:r>
          </w:p>
          <w:p w:rsidR="00245471" w:rsidRDefault="00245471" w:rsidP="00245471">
            <w:pPr>
              <w:pStyle w:val="Sangradetextoprincipal"/>
              <w:rPr>
                <w:color w:val="414751" w:themeColor="text2" w:themeShade="BF"/>
                <w:sz w:val="22"/>
                <w:lang w:val="en-US"/>
              </w:rPr>
            </w:pPr>
          </w:p>
          <w:p w:rsidR="00245471" w:rsidRDefault="00245471" w:rsidP="00245471">
            <w:pPr>
              <w:pStyle w:val="Encabezadodecurrculo1"/>
              <w:rPr>
                <w:color w:val="414751" w:themeColor="text2" w:themeShade="BF"/>
                <w:sz w:val="24"/>
                <w:lang w:val="en-US"/>
              </w:rPr>
            </w:pPr>
            <w:r w:rsidRPr="00245471">
              <w:rPr>
                <w:color w:val="414751" w:themeColor="text2" w:themeShade="BF"/>
                <w:sz w:val="24"/>
                <w:lang w:val="en-US"/>
              </w:rPr>
              <w:t>PERSONAL REFERENCES</w:t>
            </w:r>
          </w:p>
          <w:p w:rsidR="00245471" w:rsidRPr="00245471" w:rsidRDefault="00245471" w:rsidP="00245471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 w:rsidRPr="00245471">
              <w:rPr>
                <w:color w:val="414751" w:themeColor="text2" w:themeShade="BF"/>
                <w:sz w:val="22"/>
                <w:lang w:val="en-US"/>
              </w:rPr>
              <w:t xml:space="preserve">Ruben </w:t>
            </w:r>
            <w:r>
              <w:rPr>
                <w:color w:val="414751" w:themeColor="text2" w:themeShade="BF"/>
                <w:sz w:val="22"/>
                <w:lang w:val="en-US"/>
              </w:rPr>
              <w:t xml:space="preserve">Martinez </w:t>
            </w:r>
            <w:r w:rsidRPr="00245471">
              <w:rPr>
                <w:color w:val="414751" w:themeColor="text2" w:themeShade="BF"/>
                <w:sz w:val="22"/>
                <w:lang w:val="en-US"/>
              </w:rPr>
              <w:t xml:space="preserve">                                 </w:t>
            </w:r>
            <w:r w:rsidR="009E1305">
              <w:rPr>
                <w:color w:val="414751" w:themeColor="text2" w:themeShade="BF"/>
                <w:sz w:val="22"/>
                <w:lang w:val="en-US"/>
              </w:rPr>
              <w:t xml:space="preserve">         </w:t>
            </w:r>
            <w:r w:rsidR="00E34C16">
              <w:rPr>
                <w:color w:val="414751" w:themeColor="text2" w:themeShade="BF"/>
                <w:sz w:val="22"/>
                <w:lang w:val="en-US"/>
              </w:rPr>
              <w:t xml:space="preserve"> Phone N</w:t>
            </w:r>
            <w:r w:rsidRPr="00245471">
              <w:rPr>
                <w:color w:val="414751" w:themeColor="text2" w:themeShade="BF"/>
                <w:sz w:val="22"/>
                <w:lang w:val="en-US"/>
              </w:rPr>
              <w:t>umber: 4320</w:t>
            </w:r>
            <w:r w:rsidR="00E34C16">
              <w:rPr>
                <w:color w:val="414751" w:themeColor="text2" w:themeShade="BF"/>
                <w:sz w:val="22"/>
                <w:lang w:val="en-US"/>
              </w:rPr>
              <w:t>-</w:t>
            </w:r>
            <w:r w:rsidRPr="00245471">
              <w:rPr>
                <w:color w:val="414751" w:themeColor="text2" w:themeShade="BF"/>
                <w:sz w:val="22"/>
                <w:lang w:val="en-US"/>
              </w:rPr>
              <w:t>0186</w:t>
            </w:r>
          </w:p>
          <w:p w:rsidR="00245471" w:rsidRPr="00245471" w:rsidRDefault="00245471" w:rsidP="00245471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 w:rsidRPr="00245471">
              <w:rPr>
                <w:color w:val="414751" w:themeColor="text2" w:themeShade="BF"/>
                <w:sz w:val="22"/>
                <w:lang w:val="en-US"/>
              </w:rPr>
              <w:t xml:space="preserve">Gerardo </w:t>
            </w:r>
            <w:r>
              <w:rPr>
                <w:color w:val="414751" w:themeColor="text2" w:themeShade="BF"/>
                <w:sz w:val="22"/>
                <w:lang w:val="en-US"/>
              </w:rPr>
              <w:t>Herrera</w:t>
            </w:r>
            <w:r w:rsidRPr="00245471">
              <w:rPr>
                <w:color w:val="414751" w:themeColor="text2" w:themeShade="BF"/>
                <w:sz w:val="22"/>
                <w:lang w:val="en-US"/>
              </w:rPr>
              <w:t xml:space="preserve">                               </w:t>
            </w:r>
            <w:r>
              <w:rPr>
                <w:color w:val="414751" w:themeColor="text2" w:themeShade="BF"/>
                <w:sz w:val="22"/>
                <w:lang w:val="en-US"/>
              </w:rPr>
              <w:t xml:space="preserve"> </w:t>
            </w:r>
            <w:r w:rsidR="009E1305">
              <w:rPr>
                <w:color w:val="414751" w:themeColor="text2" w:themeShade="BF"/>
                <w:sz w:val="22"/>
                <w:lang w:val="en-US"/>
              </w:rPr>
              <w:t xml:space="preserve">         </w:t>
            </w:r>
            <w:r>
              <w:rPr>
                <w:color w:val="414751" w:themeColor="text2" w:themeShade="BF"/>
                <w:sz w:val="22"/>
                <w:lang w:val="en-US"/>
              </w:rPr>
              <w:t xml:space="preserve">  P</w:t>
            </w:r>
            <w:r w:rsidR="00E34C16">
              <w:rPr>
                <w:color w:val="414751" w:themeColor="text2" w:themeShade="BF"/>
                <w:sz w:val="22"/>
                <w:lang w:val="en-US"/>
              </w:rPr>
              <w:t>hone N</w:t>
            </w:r>
            <w:r w:rsidRPr="00245471">
              <w:rPr>
                <w:color w:val="414751" w:themeColor="text2" w:themeShade="BF"/>
                <w:sz w:val="22"/>
                <w:lang w:val="en-US"/>
              </w:rPr>
              <w:t>umber: 5511</w:t>
            </w:r>
            <w:r w:rsidR="00E34C16">
              <w:rPr>
                <w:color w:val="414751" w:themeColor="text2" w:themeShade="BF"/>
                <w:sz w:val="22"/>
                <w:lang w:val="en-US"/>
              </w:rPr>
              <w:t>-</w:t>
            </w:r>
            <w:r w:rsidRPr="00245471">
              <w:rPr>
                <w:color w:val="414751" w:themeColor="text2" w:themeShade="BF"/>
                <w:sz w:val="22"/>
                <w:lang w:val="en-US"/>
              </w:rPr>
              <w:t>4656</w:t>
            </w:r>
          </w:p>
          <w:p w:rsidR="00245471" w:rsidRPr="00245471" w:rsidRDefault="00245471" w:rsidP="00245471">
            <w:pPr>
              <w:pStyle w:val="Sangradetextoprincipal"/>
              <w:numPr>
                <w:ilvl w:val="0"/>
                <w:numId w:val="6"/>
              </w:numPr>
              <w:rPr>
                <w:color w:val="414751" w:themeColor="text2" w:themeShade="BF"/>
                <w:sz w:val="22"/>
                <w:lang w:val="en-US"/>
              </w:rPr>
            </w:pPr>
            <w:r w:rsidRPr="00245471">
              <w:rPr>
                <w:color w:val="414751" w:themeColor="text2" w:themeShade="BF"/>
                <w:sz w:val="22"/>
                <w:lang w:val="en-US"/>
              </w:rPr>
              <w:t xml:space="preserve">Eduardo </w:t>
            </w:r>
            <w:r>
              <w:rPr>
                <w:color w:val="414751" w:themeColor="text2" w:themeShade="BF"/>
                <w:sz w:val="22"/>
                <w:lang w:val="en-US"/>
              </w:rPr>
              <w:t>Andrino</w:t>
            </w:r>
            <w:r w:rsidRPr="00245471">
              <w:rPr>
                <w:color w:val="414751" w:themeColor="text2" w:themeShade="BF"/>
                <w:sz w:val="22"/>
                <w:lang w:val="en-US"/>
              </w:rPr>
              <w:t xml:space="preserve">                             </w:t>
            </w:r>
            <w:r w:rsidR="009E1305">
              <w:rPr>
                <w:color w:val="414751" w:themeColor="text2" w:themeShade="BF"/>
                <w:sz w:val="22"/>
                <w:lang w:val="en-US"/>
              </w:rPr>
              <w:t xml:space="preserve">         </w:t>
            </w:r>
            <w:r w:rsidRPr="00245471">
              <w:rPr>
                <w:color w:val="414751" w:themeColor="text2" w:themeShade="BF"/>
                <w:sz w:val="22"/>
                <w:lang w:val="en-US"/>
              </w:rPr>
              <w:t xml:space="preserve"> </w:t>
            </w:r>
            <w:r>
              <w:rPr>
                <w:color w:val="414751" w:themeColor="text2" w:themeShade="BF"/>
                <w:sz w:val="22"/>
                <w:lang w:val="en-US"/>
              </w:rPr>
              <w:t xml:space="preserve">   </w:t>
            </w:r>
            <w:r w:rsidR="00E34C16">
              <w:rPr>
                <w:color w:val="414751" w:themeColor="text2" w:themeShade="BF"/>
                <w:sz w:val="22"/>
                <w:lang w:val="en-US"/>
              </w:rPr>
              <w:t>Phone N</w:t>
            </w:r>
            <w:r w:rsidRPr="00245471">
              <w:rPr>
                <w:color w:val="414751" w:themeColor="text2" w:themeShade="BF"/>
                <w:sz w:val="22"/>
                <w:lang w:val="en-US"/>
              </w:rPr>
              <w:t>umber: 5692</w:t>
            </w:r>
            <w:r w:rsidR="00E34C16">
              <w:rPr>
                <w:color w:val="414751" w:themeColor="text2" w:themeShade="BF"/>
                <w:sz w:val="22"/>
                <w:lang w:val="en-US"/>
              </w:rPr>
              <w:t>-</w:t>
            </w:r>
            <w:r w:rsidRPr="00245471">
              <w:rPr>
                <w:color w:val="414751" w:themeColor="text2" w:themeShade="BF"/>
                <w:sz w:val="22"/>
                <w:lang w:val="en-US"/>
              </w:rPr>
              <w:t>8221</w:t>
            </w:r>
          </w:p>
          <w:p w:rsidR="004220FD" w:rsidRDefault="004220FD" w:rsidP="004220FD">
            <w:pPr>
              <w:pStyle w:val="Sangradetextoprincipal"/>
              <w:ind w:left="0"/>
              <w:rPr>
                <w:color w:val="414751" w:themeColor="text2" w:themeShade="BF"/>
                <w:sz w:val="22"/>
                <w:lang w:val="en-US"/>
              </w:rPr>
            </w:pPr>
          </w:p>
          <w:p w:rsidR="004220FD" w:rsidRPr="0021206A" w:rsidRDefault="004220FD" w:rsidP="004220FD">
            <w:pPr>
              <w:pStyle w:val="Sangradetextoprincipal"/>
              <w:ind w:left="0"/>
              <w:rPr>
                <w:color w:val="414751" w:themeColor="text2" w:themeShade="BF"/>
                <w:sz w:val="22"/>
                <w:lang w:val="en-US"/>
              </w:rPr>
            </w:pPr>
          </w:p>
          <w:p w:rsidR="00B111E8" w:rsidRPr="0021206A" w:rsidRDefault="00B111E8" w:rsidP="00B111E8">
            <w:pPr>
              <w:pStyle w:val="Sangradetextoprincipal"/>
              <w:ind w:left="0"/>
              <w:rPr>
                <w:color w:val="414751" w:themeColor="text2" w:themeShade="BF"/>
                <w:lang w:val="en-US"/>
              </w:rPr>
            </w:pPr>
          </w:p>
        </w:tc>
      </w:tr>
      <w:tr w:rsidR="0052613D" w:rsidRPr="004220FD" w:rsidTr="0083748E">
        <w:tc>
          <w:tcPr>
            <w:tcW w:w="10271" w:type="dxa"/>
            <w:gridSpan w:val="2"/>
          </w:tcPr>
          <w:p w:rsidR="00C47368" w:rsidRPr="0021206A" w:rsidRDefault="00C47368" w:rsidP="00B111E8">
            <w:pPr>
              <w:pStyle w:val="Sangradetextoprincipal"/>
              <w:ind w:left="0"/>
              <w:rPr>
                <w:color w:val="414751" w:themeColor="text2" w:themeShade="BF"/>
                <w:lang w:val="en-US"/>
              </w:rPr>
            </w:pPr>
          </w:p>
        </w:tc>
      </w:tr>
      <w:tr w:rsidR="0052613D" w:rsidRPr="004220FD" w:rsidTr="0083748E">
        <w:tc>
          <w:tcPr>
            <w:tcW w:w="10271" w:type="dxa"/>
            <w:gridSpan w:val="2"/>
          </w:tcPr>
          <w:p w:rsidR="00B111E8" w:rsidRPr="0021206A" w:rsidRDefault="00B111E8" w:rsidP="00B111E8">
            <w:pPr>
              <w:pStyle w:val="Sangradetextoprincipal"/>
              <w:ind w:left="0"/>
              <w:rPr>
                <w:color w:val="414751" w:themeColor="text2" w:themeShade="BF"/>
                <w:lang w:val="en-US"/>
              </w:rPr>
            </w:pPr>
          </w:p>
        </w:tc>
      </w:tr>
    </w:tbl>
    <w:tbl>
      <w:tblPr>
        <w:tblStyle w:val="Tablaconcuadrcula1"/>
        <w:tblpPr w:leftFromText="141" w:rightFromText="141" w:vertAnchor="text" w:horzAnchor="margin" w:tblpY="-1755"/>
        <w:tblOverlap w:val="never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2613D" w:rsidRPr="004220FD" w:rsidTr="00741D3F">
        <w:trPr>
          <w:trHeight w:val="1418"/>
        </w:trPr>
        <w:tc>
          <w:tcPr>
            <w:tcW w:w="8856" w:type="dxa"/>
            <w:tcBorders>
              <w:bottom w:val="single" w:sz="4" w:space="0" w:color="7598D9" w:themeColor="accent2"/>
            </w:tcBorders>
          </w:tcPr>
          <w:p w:rsidR="00741D3F" w:rsidRPr="0021206A" w:rsidRDefault="00741D3F" w:rsidP="00741D3F">
            <w:pPr>
              <w:pStyle w:val="Sangradetextoprincipal"/>
              <w:rPr>
                <w:color w:val="414751" w:themeColor="text2" w:themeShade="BF"/>
                <w:lang w:val="en-US"/>
              </w:rPr>
            </w:pPr>
          </w:p>
        </w:tc>
      </w:tr>
      <w:tr w:rsidR="0052613D" w:rsidRPr="0052613D" w:rsidTr="00873224">
        <w:trPr>
          <w:trHeight w:val="70"/>
        </w:trPr>
        <w:tc>
          <w:tcPr>
            <w:tcW w:w="8856" w:type="dxa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517137" w:rsidRPr="0021206A" w:rsidRDefault="00517137" w:rsidP="00741D3F">
            <w:pPr>
              <w:pStyle w:val="Encabezadodecurrculo1"/>
              <w:rPr>
                <w:color w:val="414751" w:themeColor="text2" w:themeShade="BF"/>
                <w:lang w:val="en-US"/>
              </w:rPr>
            </w:pPr>
          </w:p>
          <w:p w:rsidR="00517137" w:rsidRPr="0021206A" w:rsidRDefault="00517137" w:rsidP="00741D3F">
            <w:pPr>
              <w:pStyle w:val="Encabezadodecurrculo1"/>
              <w:rPr>
                <w:color w:val="414751" w:themeColor="text2" w:themeShade="BF"/>
                <w:lang w:val="en-US"/>
              </w:rPr>
            </w:pPr>
          </w:p>
          <w:p w:rsidR="00517137" w:rsidRPr="0021206A" w:rsidRDefault="00517137" w:rsidP="00741D3F">
            <w:pPr>
              <w:pStyle w:val="Encabezadodecurrculo1"/>
              <w:rPr>
                <w:color w:val="414751" w:themeColor="text2" w:themeShade="BF"/>
                <w:lang w:val="en-US"/>
              </w:rPr>
            </w:pPr>
          </w:p>
          <w:p w:rsidR="00517137" w:rsidRPr="0021206A" w:rsidRDefault="00517137" w:rsidP="00741D3F">
            <w:pPr>
              <w:pStyle w:val="Encabezadodecurrculo1"/>
              <w:rPr>
                <w:color w:val="414751" w:themeColor="text2" w:themeShade="BF"/>
                <w:lang w:val="en-US"/>
              </w:rPr>
            </w:pPr>
          </w:p>
          <w:p w:rsidR="00741D3F" w:rsidRPr="0052613D" w:rsidRDefault="000D34A3" w:rsidP="00741D3F">
            <w:pPr>
              <w:pStyle w:val="Encabezadodecurrculo1"/>
              <w:rPr>
                <w:color w:val="414751" w:themeColor="text2" w:themeShade="BF"/>
              </w:rPr>
            </w:pPr>
            <w:r>
              <w:rPr>
                <w:color w:val="414751" w:themeColor="text2" w:themeShade="BF"/>
              </w:rPr>
              <w:t>DPI</w:t>
            </w: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  <w:r w:rsidRPr="000D34A3">
              <w:rPr>
                <w:noProof/>
                <w:color w:val="414751" w:themeColor="text2" w:themeShade="BF"/>
                <w:sz w:val="24"/>
                <w:lang w:val="es-GT" w:eastAsia="es-GT"/>
              </w:rPr>
              <w:drawing>
                <wp:anchor distT="0" distB="0" distL="114300" distR="114300" simplePos="0" relativeHeight="251660288" behindDoc="0" locked="0" layoutInCell="1" allowOverlap="1" wp14:anchorId="36FF5E37" wp14:editId="7DCE3E44">
                  <wp:simplePos x="0" y="0"/>
                  <wp:positionH relativeFrom="column">
                    <wp:posOffset>1620520</wp:posOffset>
                  </wp:positionH>
                  <wp:positionV relativeFrom="paragraph">
                    <wp:posOffset>44710</wp:posOffset>
                  </wp:positionV>
                  <wp:extent cx="2525806" cy="1600200"/>
                  <wp:effectExtent l="0" t="0" r="8255" b="0"/>
                  <wp:wrapThrough wrapText="bothSides">
                    <wp:wrapPolygon edited="0">
                      <wp:start x="0" y="0"/>
                      <wp:lineTo x="0" y="21343"/>
                      <wp:lineTo x="21508" y="21343"/>
                      <wp:lineTo x="21508" y="0"/>
                      <wp:lineTo x="0" y="0"/>
                    </wp:wrapPolygon>
                  </wp:wrapThrough>
                  <wp:docPr id="3" name="Imagen 3" descr="C:\Users\Eduardo\Documents\IMG_20131221_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duardo\Documents\IMG_20131221_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806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  <w:r w:rsidRPr="000D34A3">
              <w:rPr>
                <w:noProof/>
                <w:color w:val="414751" w:themeColor="text2" w:themeShade="BF"/>
                <w:sz w:val="24"/>
                <w:lang w:val="es-GT" w:eastAsia="es-GT"/>
              </w:rPr>
              <w:drawing>
                <wp:anchor distT="0" distB="0" distL="114300" distR="114300" simplePos="0" relativeHeight="251659264" behindDoc="0" locked="0" layoutInCell="1" allowOverlap="1" wp14:anchorId="0B1603CD" wp14:editId="669C8126">
                  <wp:simplePos x="0" y="0"/>
                  <wp:positionH relativeFrom="column">
                    <wp:posOffset>1569720</wp:posOffset>
                  </wp:positionH>
                  <wp:positionV relativeFrom="paragraph">
                    <wp:posOffset>137795</wp:posOffset>
                  </wp:positionV>
                  <wp:extent cx="2576195" cy="1600200"/>
                  <wp:effectExtent l="0" t="0" r="0" b="0"/>
                  <wp:wrapThrough wrapText="bothSides">
                    <wp:wrapPolygon edited="0">
                      <wp:start x="0" y="0"/>
                      <wp:lineTo x="0" y="21343"/>
                      <wp:lineTo x="21403" y="21343"/>
                      <wp:lineTo x="21403" y="0"/>
                      <wp:lineTo x="0" y="0"/>
                    </wp:wrapPolygon>
                  </wp:wrapThrough>
                  <wp:docPr id="2" name="Imagen 2" descr="C:\Users\Eduardo\Documents\IMG_20131221_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uardo\Documents\IMG_20131221_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19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0D34A3" w:rsidRDefault="000D34A3" w:rsidP="00741D3F">
            <w:pPr>
              <w:pStyle w:val="Encabezadodecurrculo1"/>
              <w:rPr>
                <w:color w:val="414751" w:themeColor="text2" w:themeShade="BF"/>
                <w:sz w:val="24"/>
              </w:rPr>
            </w:pPr>
          </w:p>
          <w:p w:rsidR="00FA3BB5" w:rsidRPr="0052613D" w:rsidRDefault="00FA3BB5" w:rsidP="00873224">
            <w:pPr>
              <w:pStyle w:val="Encabezadodecurrculo1"/>
              <w:jc w:val="center"/>
              <w:rPr>
                <w:color w:val="414751" w:themeColor="text2" w:themeShade="BF"/>
                <w:sz w:val="24"/>
              </w:rPr>
            </w:pPr>
          </w:p>
          <w:p w:rsidR="00FA3BB5" w:rsidRPr="0052613D" w:rsidRDefault="00FA3BB5" w:rsidP="00FA3BB5">
            <w:pPr>
              <w:pStyle w:val="Encabezadodecurrculo1"/>
              <w:jc w:val="center"/>
              <w:rPr>
                <w:color w:val="414751" w:themeColor="text2" w:themeShade="BF"/>
                <w:sz w:val="24"/>
              </w:rPr>
            </w:pPr>
          </w:p>
        </w:tc>
      </w:tr>
      <w:tr w:rsidR="0052613D" w:rsidRPr="0052613D" w:rsidTr="00741D3F">
        <w:tc>
          <w:tcPr>
            <w:tcW w:w="8856" w:type="dxa"/>
            <w:tcBorders>
              <w:top w:val="single" w:sz="4" w:space="0" w:color="7598D9" w:themeColor="accent2"/>
            </w:tcBorders>
          </w:tcPr>
          <w:p w:rsidR="00741D3F" w:rsidRPr="0052613D" w:rsidRDefault="00741D3F" w:rsidP="00873224">
            <w:pPr>
              <w:pStyle w:val="Textoprincipal1"/>
              <w:rPr>
                <w:color w:val="414751" w:themeColor="text2" w:themeShade="BF"/>
              </w:rPr>
            </w:pPr>
          </w:p>
        </w:tc>
      </w:tr>
    </w:tbl>
    <w:p w:rsidR="002C1771" w:rsidRDefault="002C1771" w:rsidP="00873224">
      <w:pPr>
        <w:rPr>
          <w:color w:val="414751" w:themeColor="text2" w:themeShade="BF"/>
        </w:rPr>
      </w:pPr>
    </w:p>
    <w:p w:rsidR="002C1771" w:rsidRDefault="002C1771">
      <w:pPr>
        <w:rPr>
          <w:color w:val="414751" w:themeColor="text2" w:themeShade="BF"/>
        </w:rPr>
      </w:pPr>
      <w:r>
        <w:rPr>
          <w:color w:val="414751" w:themeColor="text2" w:themeShade="BF"/>
        </w:rPr>
        <w:br w:type="page"/>
      </w:r>
    </w:p>
    <w:p w:rsidR="00C47368" w:rsidRDefault="00C47368" w:rsidP="00873224">
      <w:pPr>
        <w:rPr>
          <w:color w:val="414751" w:themeColor="text2" w:themeShade="BF"/>
        </w:rPr>
      </w:pPr>
    </w:p>
    <w:p w:rsidR="002C1771" w:rsidRDefault="00592CAD" w:rsidP="00873224">
      <w:pPr>
        <w:rPr>
          <w:noProof/>
          <w:lang w:val="es-GT" w:eastAsia="es-GT"/>
        </w:rPr>
      </w:pPr>
      <w:r>
        <w:rPr>
          <w:b/>
          <w:color w:val="414751" w:themeColor="text2" w:themeShade="BF"/>
        </w:rPr>
        <w:t>High School Diploma</w:t>
      </w:r>
      <w:r w:rsidR="009D266A">
        <w:rPr>
          <w:noProof/>
          <w:lang w:val="es-GT" w:eastAsia="es-GT"/>
        </w:rPr>
        <w:drawing>
          <wp:inline distT="0" distB="0" distL="0" distR="0" wp14:anchorId="47C1CBE9" wp14:editId="70B874DF">
            <wp:extent cx="4860757" cy="7350124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F4224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156" cy="73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84" w:rsidRDefault="00614B84">
      <w:pPr>
        <w:rPr>
          <w:b/>
          <w:color w:val="414751" w:themeColor="text2" w:themeShade="BF"/>
        </w:rPr>
      </w:pPr>
      <w:r>
        <w:rPr>
          <w:b/>
          <w:color w:val="414751" w:themeColor="text2" w:themeShade="BF"/>
        </w:rPr>
        <w:br w:type="page"/>
      </w:r>
    </w:p>
    <w:p w:rsidR="00517137" w:rsidRDefault="00614B84" w:rsidP="00873224">
      <w:pPr>
        <w:rPr>
          <w:b/>
          <w:color w:val="414751" w:themeColor="text2" w:themeShade="BF"/>
        </w:rPr>
      </w:pPr>
      <w:r>
        <w:rPr>
          <w:noProof/>
          <w:lang w:val="es-GT" w:eastAsia="es-GT"/>
        </w:rPr>
        <w:lastRenderedPageBreak/>
        <w:drawing>
          <wp:inline distT="0" distB="0" distL="0" distR="0" wp14:anchorId="7AF8BE96" wp14:editId="320A8C5B">
            <wp:extent cx="5728970" cy="6800850"/>
            <wp:effectExtent l="0" t="0" r="508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4"/>
                    <a:srcRect l="29167" t="11733" r="27778" b="6134"/>
                    <a:stretch/>
                  </pic:blipFill>
                  <pic:spPr bwMode="auto">
                    <a:xfrm>
                      <a:off x="0" y="0"/>
                      <a:ext cx="5728970" cy="68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137" w:rsidRDefault="00517137" w:rsidP="00873224">
      <w:pPr>
        <w:rPr>
          <w:b/>
          <w:color w:val="414751" w:themeColor="text2" w:themeShade="BF"/>
        </w:rPr>
      </w:pPr>
    </w:p>
    <w:p w:rsidR="002C1771" w:rsidRPr="002C1771" w:rsidRDefault="002C1771" w:rsidP="00873224">
      <w:pPr>
        <w:rPr>
          <w:color w:val="414751" w:themeColor="text2" w:themeShade="BF"/>
        </w:rPr>
      </w:pPr>
    </w:p>
    <w:sectPr w:rsidR="002C1771" w:rsidRPr="002C1771" w:rsidSect="0055055C">
      <w:headerReference w:type="default" r:id="rId15"/>
      <w:pgSz w:w="12240" w:h="15840"/>
      <w:pgMar w:top="426" w:right="1800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970" w:rsidRDefault="00FB1970">
      <w:r>
        <w:separator/>
      </w:r>
    </w:p>
  </w:endnote>
  <w:endnote w:type="continuationSeparator" w:id="0">
    <w:p w:rsidR="00FB1970" w:rsidRDefault="00FB1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970" w:rsidRDefault="00FB1970">
      <w:r>
        <w:separator/>
      </w:r>
    </w:p>
  </w:footnote>
  <w:footnote w:type="continuationSeparator" w:id="0">
    <w:p w:rsidR="00FB1970" w:rsidRDefault="00FB1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368" w:rsidRDefault="00973D32">
    <w:pPr>
      <w:pStyle w:val="Encabezadodecurrculo"/>
      <w:rPr>
        <w:lang w:val="fr-FR"/>
      </w:rPr>
    </w:pPr>
    <w:r>
      <w:ptab w:relativeTo="margin" w:alignment="left" w:leader="none"/>
    </w:r>
    <w:sdt>
      <w:sdtPr>
        <w:alias w:val="Autor"/>
        <w:tag w:val="Autor"/>
        <w:id w:val="-1053849806"/>
        <w:placeholder>
          <w:docPart w:val="8419BE76C4B54819ABF77C974D85408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111E8">
          <w:t xml:space="preserve">César </w:t>
        </w:r>
        <w:r w:rsidR="00EC3F88">
          <w:rPr>
            <w:lang w:val="es-GT"/>
          </w:rPr>
          <w:t>Eduardo Vásquez</w:t>
        </w:r>
        <w:r w:rsidR="00B111E8">
          <w:rPr>
            <w:lang w:val="es-GT"/>
          </w:rPr>
          <w:t xml:space="preserve"> Tíu</w:t>
        </w:r>
      </w:sdtContent>
    </w:sdt>
    <w:r>
      <w:t xml:space="preserve"> </w:t>
    </w:r>
    <w:r w:rsidRPr="009056FA">
      <w:rPr>
        <w:rFonts w:ascii="Calibri" w:hAnsi="Calibri"/>
        <w:lang w:val="fr-FR"/>
      </w:rPr>
      <w:tab/>
    </w:r>
    <w:r>
      <w:rPr>
        <w:rFonts w:ascii="Calibri" w:hAnsi="Calibri"/>
      </w:rPr>
      <w:t xml:space="preserve">Página </w:t>
    </w:r>
    <w:r w:rsidR="00DB56AF">
      <w:fldChar w:fldCharType="begin"/>
    </w:r>
    <w:r w:rsidR="00661EEF" w:rsidRPr="009056FA">
      <w:rPr>
        <w:lang w:val="fr-FR"/>
      </w:rPr>
      <w:instrText xml:space="preserve"> PAGE  \* MERGEFORMAT </w:instrText>
    </w:r>
    <w:r w:rsidR="00DB56AF">
      <w:fldChar w:fldCharType="separate"/>
    </w:r>
    <w:r w:rsidR="00543C7D" w:rsidRPr="00543C7D">
      <w:rPr>
        <w:rFonts w:ascii="Calibri" w:hAnsi="Calibri"/>
        <w:noProof/>
      </w:rPr>
      <w:t>2</w:t>
    </w:r>
    <w:r w:rsidR="00DB56A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E58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A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7262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074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4369E8"/>
    <w:multiLevelType w:val="hybridMultilevel"/>
    <w:tmpl w:val="9740F29C"/>
    <w:lvl w:ilvl="0" w:tplc="540A8346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406A6"/>
    <w:multiLevelType w:val="hybridMultilevel"/>
    <w:tmpl w:val="FF3EA328"/>
    <w:lvl w:ilvl="0" w:tplc="DFFA0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63ED0"/>
    <w:multiLevelType w:val="hybridMultilevel"/>
    <w:tmpl w:val="2C04F2C6"/>
    <w:lvl w:ilvl="0" w:tplc="0D945C52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B62E4"/>
    <w:multiLevelType w:val="hybridMultilevel"/>
    <w:tmpl w:val="0EC2667A"/>
    <w:lvl w:ilvl="0" w:tplc="AC62A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345FC"/>
    <w:multiLevelType w:val="hybridMultilevel"/>
    <w:tmpl w:val="5FE8DD0A"/>
    <w:lvl w:ilvl="0" w:tplc="B73889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88"/>
    <w:rsid w:val="00006B05"/>
    <w:rsid w:val="000347E8"/>
    <w:rsid w:val="000402E4"/>
    <w:rsid w:val="000440EA"/>
    <w:rsid w:val="00064458"/>
    <w:rsid w:val="00086F7C"/>
    <w:rsid w:val="000D34A3"/>
    <w:rsid w:val="00107624"/>
    <w:rsid w:val="001A1D1E"/>
    <w:rsid w:val="001D2466"/>
    <w:rsid w:val="001F58CD"/>
    <w:rsid w:val="0021206A"/>
    <w:rsid w:val="00244C1E"/>
    <w:rsid w:val="00245471"/>
    <w:rsid w:val="002A7AF6"/>
    <w:rsid w:val="002C1771"/>
    <w:rsid w:val="002C2668"/>
    <w:rsid w:val="002D5A7B"/>
    <w:rsid w:val="003522BB"/>
    <w:rsid w:val="00355AB5"/>
    <w:rsid w:val="00366EAD"/>
    <w:rsid w:val="003C1990"/>
    <w:rsid w:val="003E7735"/>
    <w:rsid w:val="004220FD"/>
    <w:rsid w:val="00424E33"/>
    <w:rsid w:val="004340A0"/>
    <w:rsid w:val="004F2740"/>
    <w:rsid w:val="005017B7"/>
    <w:rsid w:val="00517137"/>
    <w:rsid w:val="0052613D"/>
    <w:rsid w:val="00543C7D"/>
    <w:rsid w:val="0055055C"/>
    <w:rsid w:val="00592CAD"/>
    <w:rsid w:val="00614B84"/>
    <w:rsid w:val="006513E9"/>
    <w:rsid w:val="0065604F"/>
    <w:rsid w:val="00661EEF"/>
    <w:rsid w:val="006A034B"/>
    <w:rsid w:val="00712DD3"/>
    <w:rsid w:val="007272D9"/>
    <w:rsid w:val="007304FB"/>
    <w:rsid w:val="00741D3F"/>
    <w:rsid w:val="00742A5A"/>
    <w:rsid w:val="00755BBF"/>
    <w:rsid w:val="008075D2"/>
    <w:rsid w:val="0083748E"/>
    <w:rsid w:val="00857772"/>
    <w:rsid w:val="00873224"/>
    <w:rsid w:val="008D7DD5"/>
    <w:rsid w:val="009056FA"/>
    <w:rsid w:val="00953151"/>
    <w:rsid w:val="00973D32"/>
    <w:rsid w:val="009D266A"/>
    <w:rsid w:val="009E1305"/>
    <w:rsid w:val="009F2955"/>
    <w:rsid w:val="00B111E8"/>
    <w:rsid w:val="00B66550"/>
    <w:rsid w:val="00BA7B65"/>
    <w:rsid w:val="00C47368"/>
    <w:rsid w:val="00C80D31"/>
    <w:rsid w:val="00CA2CEC"/>
    <w:rsid w:val="00CE7A3D"/>
    <w:rsid w:val="00D22F46"/>
    <w:rsid w:val="00D452A8"/>
    <w:rsid w:val="00DA50CC"/>
    <w:rsid w:val="00DB56AF"/>
    <w:rsid w:val="00E2328D"/>
    <w:rsid w:val="00E34C16"/>
    <w:rsid w:val="00E36221"/>
    <w:rsid w:val="00E600AE"/>
    <w:rsid w:val="00EC3F88"/>
    <w:rsid w:val="00F53FB3"/>
    <w:rsid w:val="00F64423"/>
    <w:rsid w:val="00F65E4A"/>
    <w:rsid w:val="00FA3BB5"/>
    <w:rsid w:val="00FB1970"/>
    <w:rsid w:val="00FC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3566D4BD"/>
  <w15:docId w15:val="{B3BE86B7-E857-42D4-837E-AFFFD12B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nhideWhenUsed/>
    <w:qFormat/>
    <w:rsid w:val="00661EE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661EEF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table" w:customStyle="1" w:styleId="Tablaconcuadrcula1">
    <w:name w:val="Tabla con cuadrícula1"/>
    <w:basedOn w:val="Tablanormal"/>
    <w:uiPriority w:val="1"/>
    <w:rsid w:val="00661E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1EEF"/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customStyle="1" w:styleId="Nombre">
    <w:name w:val="Nombre"/>
    <w:basedOn w:val="Normal"/>
    <w:qFormat/>
    <w:rsid w:val="00661EEF"/>
    <w:pPr>
      <w:spacing w:after="0"/>
    </w:pPr>
    <w:rPr>
      <w:color w:val="000000" w:themeColor="text1"/>
      <w:sz w:val="28"/>
    </w:rPr>
  </w:style>
  <w:style w:type="paragraph" w:customStyle="1" w:styleId="Informacindecontacto">
    <w:name w:val="Información de contacto"/>
    <w:basedOn w:val="Normal"/>
    <w:qFormat/>
    <w:rsid w:val="00661EEF"/>
    <w:pPr>
      <w:spacing w:after="280"/>
      <w:contextualSpacing/>
    </w:pPr>
    <w:rPr>
      <w:color w:val="7598D9" w:themeColor="accent2"/>
    </w:rPr>
  </w:style>
  <w:style w:type="paragraph" w:customStyle="1" w:styleId="Encabezadodecurrculo1">
    <w:name w:val="Encabezado de currículo 1"/>
    <w:basedOn w:val="Normal"/>
    <w:qFormat/>
    <w:rsid w:val="00661EEF"/>
    <w:pPr>
      <w:spacing w:before="120" w:after="120" w:line="240" w:lineRule="auto"/>
    </w:pPr>
    <w:rPr>
      <w:b/>
      <w:caps/>
      <w:color w:val="7598D9" w:themeColor="accent2"/>
    </w:rPr>
  </w:style>
  <w:style w:type="paragraph" w:customStyle="1" w:styleId="Textoprincipal1">
    <w:name w:val="Texto principal 1"/>
    <w:basedOn w:val="Normal"/>
    <w:qFormat/>
    <w:rsid w:val="00661EEF"/>
    <w:pPr>
      <w:spacing w:before="80" w:after="80" w:line="240" w:lineRule="auto"/>
    </w:pPr>
    <w:rPr>
      <w:sz w:val="20"/>
    </w:rPr>
  </w:style>
  <w:style w:type="paragraph" w:customStyle="1" w:styleId="Informacindelacompaa">
    <w:name w:val="Información de la compañía"/>
    <w:basedOn w:val="Normal"/>
    <w:qFormat/>
    <w:rsid w:val="00661EEF"/>
    <w:pPr>
      <w:spacing w:before="120" w:after="0" w:line="240" w:lineRule="auto"/>
    </w:pPr>
  </w:style>
  <w:style w:type="paragraph" w:customStyle="1" w:styleId="Puesto1">
    <w:name w:val="Puesto1"/>
    <w:basedOn w:val="Normal"/>
    <w:qFormat/>
    <w:rsid w:val="00661EEF"/>
    <w:pPr>
      <w:spacing w:after="0" w:line="240" w:lineRule="auto"/>
    </w:pPr>
    <w:rPr>
      <w:i/>
    </w:rPr>
  </w:style>
  <w:style w:type="paragraph" w:customStyle="1" w:styleId="Fechasdelempleo">
    <w:name w:val="Fechas del empleo"/>
    <w:basedOn w:val="Normal"/>
    <w:qFormat/>
    <w:rsid w:val="00661EEF"/>
    <w:pPr>
      <w:spacing w:after="0" w:line="240" w:lineRule="auto"/>
    </w:pPr>
    <w:rPr>
      <w:sz w:val="20"/>
    </w:rPr>
  </w:style>
  <w:style w:type="paragraph" w:customStyle="1" w:styleId="Encabezadodecurrculo2">
    <w:name w:val="Encabezado de currículo 2"/>
    <w:basedOn w:val="Normal"/>
    <w:qFormat/>
    <w:rsid w:val="00661EEF"/>
    <w:pPr>
      <w:spacing w:before="120" w:after="120" w:line="240" w:lineRule="auto"/>
      <w:ind w:left="346"/>
    </w:pPr>
    <w:rPr>
      <w:color w:val="7598D9" w:themeColor="accent2"/>
    </w:rPr>
  </w:style>
  <w:style w:type="paragraph" w:customStyle="1" w:styleId="Sangradetextoprincipal">
    <w:name w:val="Sangría de texto principal"/>
    <w:basedOn w:val="Normal"/>
    <w:qFormat/>
    <w:rsid w:val="00661EEF"/>
    <w:pPr>
      <w:spacing w:before="40" w:line="240" w:lineRule="auto"/>
      <w:ind w:left="504"/>
      <w:contextualSpacing/>
    </w:pPr>
    <w:rPr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rsid w:val="0066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1EEF"/>
  </w:style>
  <w:style w:type="paragraph" w:customStyle="1" w:styleId="piedepgina">
    <w:name w:val="pie de página"/>
    <w:basedOn w:val="Normal"/>
    <w:link w:val="Carcterdepiedepgina"/>
    <w:uiPriority w:val="99"/>
    <w:semiHidden/>
    <w:rsid w:val="0066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1EEF"/>
  </w:style>
  <w:style w:type="paragraph" w:customStyle="1" w:styleId="Encabezadodecurrculo">
    <w:name w:val="Encabezado de currículo"/>
    <w:basedOn w:val="encabezado"/>
    <w:qFormat/>
    <w:rsid w:val="00661EEF"/>
    <w:pPr>
      <w:tabs>
        <w:tab w:val="clear" w:pos="4680"/>
        <w:tab w:val="clear" w:pos="9360"/>
        <w:tab w:val="right" w:pos="8730"/>
      </w:tabs>
    </w:pPr>
    <w:rPr>
      <w:color w:val="7598D9" w:themeColor="accent2"/>
      <w:sz w:val="18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1EEF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6FA"/>
    <w:rPr>
      <w:rFonts w:ascii="Tahoma" w:hAnsi="Tahoma" w:cs="Tahoma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3C1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0"/>
    <w:uiPriority w:val="99"/>
    <w:rsid w:val="003C1990"/>
    <w:rPr>
      <w:lang w:val="es-ES"/>
    </w:rPr>
  </w:style>
  <w:style w:type="paragraph" w:styleId="Piedepgina0">
    <w:name w:val="footer"/>
    <w:basedOn w:val="Normal"/>
    <w:link w:val="PiedepginaCar"/>
    <w:uiPriority w:val="99"/>
    <w:unhideWhenUsed/>
    <w:rsid w:val="003C1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0"/>
    <w:uiPriority w:val="99"/>
    <w:rsid w:val="003C1990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EC3F88"/>
    <w:rPr>
      <w:color w:val="EF591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cesarvasz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AppData\Roaming\Microsoft\Plantillas\Curr&#237;culo%20cronol&#243;gico%20(tema%20L&#237;nea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BE2D3D7E654B1B8EE54BF229DA6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477D9-3E6D-402E-80B0-BA46020D29AE}"/>
      </w:docPartPr>
      <w:docPartBody>
        <w:p w:rsidR="00737BF9" w:rsidRDefault="00253B89">
          <w:pPr>
            <w:pStyle w:val="9EBE2D3D7E654B1B8EE54BF229DA65FE"/>
          </w:pPr>
          <w:r>
            <w:rPr>
              <w:color w:val="000000" w:themeColor="text1"/>
              <w:sz w:val="28"/>
              <w:lang w:val="es-ES"/>
            </w:rPr>
            <w:t>[Nombre]</w:t>
          </w:r>
        </w:p>
      </w:docPartBody>
    </w:docPart>
    <w:docPart>
      <w:docPartPr>
        <w:name w:val="8419BE76C4B54819ABF77C974D854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AD9CD-0C04-4777-9978-887FD9F35347}"/>
      </w:docPartPr>
      <w:docPartBody>
        <w:p w:rsidR="00737BF9" w:rsidRDefault="00253B89">
          <w:pPr>
            <w:pStyle w:val="8419BE76C4B54819ABF77C974D854087"/>
          </w:pPr>
          <w:r>
            <w:rPr>
              <w:lang w:val="es-ES"/>
            </w:rPr>
            <w:t>[Responsabilidad del puesto]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284"/>
    <w:rsid w:val="000338FC"/>
    <w:rsid w:val="001A52D5"/>
    <w:rsid w:val="00253B89"/>
    <w:rsid w:val="0025418A"/>
    <w:rsid w:val="00294432"/>
    <w:rsid w:val="002A4551"/>
    <w:rsid w:val="0032742D"/>
    <w:rsid w:val="004E5EA1"/>
    <w:rsid w:val="0059759E"/>
    <w:rsid w:val="005B2284"/>
    <w:rsid w:val="005C7B96"/>
    <w:rsid w:val="00692A76"/>
    <w:rsid w:val="00737BF9"/>
    <w:rsid w:val="00745AB3"/>
    <w:rsid w:val="00771159"/>
    <w:rsid w:val="00827D06"/>
    <w:rsid w:val="00982919"/>
    <w:rsid w:val="009C55D5"/>
    <w:rsid w:val="009D1338"/>
    <w:rsid w:val="00AF1E63"/>
    <w:rsid w:val="00B13129"/>
    <w:rsid w:val="00BB1913"/>
    <w:rsid w:val="00E00E0B"/>
    <w:rsid w:val="00E52D58"/>
    <w:rsid w:val="00E54F4E"/>
    <w:rsid w:val="00E6459F"/>
    <w:rsid w:val="00F2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EBE2D3D7E654B1B8EE54BF229DA65FE">
    <w:name w:val="9EBE2D3D7E654B1B8EE54BF229DA65FE"/>
  </w:style>
  <w:style w:type="paragraph" w:customStyle="1" w:styleId="0601A25FD5334589A1D2A9ADFCCA2327">
    <w:name w:val="0601A25FD5334589A1D2A9ADFCCA2327"/>
  </w:style>
  <w:style w:type="paragraph" w:customStyle="1" w:styleId="949E206506D044B69C5BDB90831FC9CD">
    <w:name w:val="949E206506D044B69C5BDB90831FC9CD"/>
  </w:style>
  <w:style w:type="paragraph" w:customStyle="1" w:styleId="C310D84DAA534E7189898218B2692472">
    <w:name w:val="C310D84DAA534E7189898218B2692472"/>
  </w:style>
  <w:style w:type="paragraph" w:customStyle="1" w:styleId="E6E654284B144AA4853508FA11E0A71C">
    <w:name w:val="E6E654284B144AA4853508FA11E0A71C"/>
  </w:style>
  <w:style w:type="paragraph" w:customStyle="1" w:styleId="75F77199D263407BA9C403926428B665">
    <w:name w:val="75F77199D263407BA9C403926428B665"/>
  </w:style>
  <w:style w:type="paragraph" w:customStyle="1" w:styleId="70536E002FFC4DEE8CBE2956B28CA6AF">
    <w:name w:val="70536E002FFC4DEE8CBE2956B28CA6AF"/>
  </w:style>
  <w:style w:type="paragraph" w:customStyle="1" w:styleId="9C3F7F1776504A5C8F001C0A7C288FC7">
    <w:name w:val="9C3F7F1776504A5C8F001C0A7C288FC7"/>
  </w:style>
  <w:style w:type="paragraph" w:customStyle="1" w:styleId="88AB9246B0394A3ABA6C1EF2BDDB9B18">
    <w:name w:val="88AB9246B0394A3ABA6C1EF2BDDB9B18"/>
  </w:style>
  <w:style w:type="paragraph" w:customStyle="1" w:styleId="6D3590B17D0E4361B6EAC68E5A0DC6E2">
    <w:name w:val="6D3590B17D0E4361B6EAC68E5A0DC6E2"/>
  </w:style>
  <w:style w:type="paragraph" w:customStyle="1" w:styleId="5DE615E075784DF3AB78C90FD70BE8EB">
    <w:name w:val="5DE615E075784DF3AB78C90FD70BE8EB"/>
  </w:style>
  <w:style w:type="paragraph" w:customStyle="1" w:styleId="E975D894184E43ABA8AD04131CE47401">
    <w:name w:val="E975D894184E43ABA8AD04131CE47401"/>
  </w:style>
  <w:style w:type="paragraph" w:customStyle="1" w:styleId="BDF27C35A6A24D9EA09A74777C37CCBC">
    <w:name w:val="BDF27C35A6A24D9EA09A74777C37CCBC"/>
  </w:style>
  <w:style w:type="paragraph" w:customStyle="1" w:styleId="A54BAE4237CB41678F1571CDE2A953B7">
    <w:name w:val="A54BAE4237CB41678F1571CDE2A953B7"/>
  </w:style>
  <w:style w:type="paragraph" w:customStyle="1" w:styleId="DFE93293AD144D7DBE24DA157128E3AA">
    <w:name w:val="DFE93293AD144D7DBE24DA157128E3AA"/>
  </w:style>
  <w:style w:type="paragraph" w:customStyle="1" w:styleId="EFA85172969A4892B65B943969D219BE">
    <w:name w:val="EFA85172969A4892B65B943969D219BE"/>
  </w:style>
  <w:style w:type="paragraph" w:customStyle="1" w:styleId="DA545223BD7B4062BCA91866F9FF29F5">
    <w:name w:val="DA545223BD7B4062BCA91866F9FF29F5"/>
  </w:style>
  <w:style w:type="paragraph" w:customStyle="1" w:styleId="8AAC23B1BADA4A6A8E48E6D0EFE1F733">
    <w:name w:val="8AAC23B1BADA4A6A8E48E6D0EFE1F733"/>
  </w:style>
  <w:style w:type="paragraph" w:customStyle="1" w:styleId="37EA68ABAB5142049B06AE86FB853D06">
    <w:name w:val="37EA68ABAB5142049B06AE86FB853D06"/>
  </w:style>
  <w:style w:type="character" w:customStyle="1" w:styleId="Textodelmarcadordeposicin1">
    <w:name w:val="Texto del marcador de posición1"/>
    <w:basedOn w:val="Fuentedeprrafopredeter"/>
    <w:uiPriority w:val="99"/>
    <w:unhideWhenUsed/>
    <w:rPr>
      <w:color w:val="808080"/>
    </w:rPr>
  </w:style>
  <w:style w:type="paragraph" w:customStyle="1" w:styleId="1AED87EAE36B4E75A4E2BC8D9C31E8D9">
    <w:name w:val="1AED87EAE36B4E75A4E2BC8D9C31E8D9"/>
  </w:style>
  <w:style w:type="paragraph" w:customStyle="1" w:styleId="07215E1E405E40A4B514AEAE9326FC9D">
    <w:name w:val="07215E1E405E40A4B514AEAE9326FC9D"/>
  </w:style>
  <w:style w:type="paragraph" w:customStyle="1" w:styleId="93B9BA779B38469F83BC4A9B73A5AE31">
    <w:name w:val="93B9BA779B38469F83BC4A9B73A5AE31"/>
  </w:style>
  <w:style w:type="paragraph" w:customStyle="1" w:styleId="19878F7A7AA54EFCBDE18688D5DF1202">
    <w:name w:val="19878F7A7AA54EFCBDE18688D5DF1202"/>
  </w:style>
  <w:style w:type="paragraph" w:customStyle="1" w:styleId="103FDAC0D2CF4458B1351340F4B57D71">
    <w:name w:val="103FDAC0D2CF4458B1351340F4B57D71"/>
  </w:style>
  <w:style w:type="paragraph" w:customStyle="1" w:styleId="E933CB3900804ACD927AE810BC4B57E0">
    <w:name w:val="E933CB3900804ACD927AE810BC4B57E0"/>
  </w:style>
  <w:style w:type="paragraph" w:customStyle="1" w:styleId="18E049118BAE408F82558E201D195E33">
    <w:name w:val="18E049118BAE408F82558E201D195E33"/>
  </w:style>
  <w:style w:type="paragraph" w:customStyle="1" w:styleId="A0A0DDF88D4E45B0A50ADDB6B185274D">
    <w:name w:val="A0A0DDF88D4E45B0A50ADDB6B185274D"/>
  </w:style>
  <w:style w:type="paragraph" w:customStyle="1" w:styleId="43AC62EC39C840E29922AEB0CDA37936">
    <w:name w:val="43AC62EC39C840E29922AEB0CDA37936"/>
  </w:style>
  <w:style w:type="paragraph" w:customStyle="1" w:styleId="10B5FC13A8AA4D9FB0FDB9961C9BC0E0">
    <w:name w:val="10B5FC13A8AA4D9FB0FDB9961C9BC0E0"/>
  </w:style>
  <w:style w:type="paragraph" w:customStyle="1" w:styleId="E7361D084E2F49E880BDD74876B44470">
    <w:name w:val="E7361D084E2F49E880BDD74876B44470"/>
  </w:style>
  <w:style w:type="paragraph" w:customStyle="1" w:styleId="A18B20A9CE744A168466237D95E50B6D">
    <w:name w:val="A18B20A9CE744A168466237D95E50B6D"/>
  </w:style>
  <w:style w:type="paragraph" w:customStyle="1" w:styleId="2D038869189F4D96BB2371CDC12EE96D">
    <w:name w:val="2D038869189F4D96BB2371CDC12EE96D"/>
  </w:style>
  <w:style w:type="paragraph" w:customStyle="1" w:styleId="3DF6355A20154C60BB2BD86525B82A61">
    <w:name w:val="3DF6355A20154C60BB2BD86525B82A61"/>
  </w:style>
  <w:style w:type="paragraph" w:customStyle="1" w:styleId="5D799E880B754DFA99610C97F6CBB39F">
    <w:name w:val="5D799E880B754DFA99610C97F6CBB39F"/>
  </w:style>
  <w:style w:type="paragraph" w:customStyle="1" w:styleId="9CC5A0C657EB4DC3BD557E7CB9D7938F">
    <w:name w:val="9CC5A0C657EB4DC3BD557E7CB9D7938F"/>
  </w:style>
  <w:style w:type="paragraph" w:customStyle="1" w:styleId="C7722E70CB9D4DFCA4B922625098A714">
    <w:name w:val="C7722E70CB9D4DFCA4B922625098A714"/>
  </w:style>
  <w:style w:type="paragraph" w:customStyle="1" w:styleId="139A7EAD1EB9486F935629A4BD57CAB6">
    <w:name w:val="139A7EAD1EB9486F935629A4BD57CAB6"/>
  </w:style>
  <w:style w:type="paragraph" w:customStyle="1" w:styleId="BE7C53BF6D884510B5921240EFBAC16F">
    <w:name w:val="BE7C53BF6D884510B5921240EFBAC16F"/>
  </w:style>
  <w:style w:type="paragraph" w:customStyle="1" w:styleId="E1A30D8D6B7744FE94C8733C23713B78">
    <w:name w:val="E1A30D8D6B7744FE94C8733C23713B78"/>
  </w:style>
  <w:style w:type="paragraph" w:customStyle="1" w:styleId="466616DDD6AB4BCD9410B178B3C4B7CC">
    <w:name w:val="466616DDD6AB4BCD9410B178B3C4B7CC"/>
  </w:style>
  <w:style w:type="paragraph" w:customStyle="1" w:styleId="363B31B3079541DA948C7D7D9E4581F9">
    <w:name w:val="363B31B3079541DA948C7D7D9E4581F9"/>
  </w:style>
  <w:style w:type="paragraph" w:customStyle="1" w:styleId="50FF6076CB7F4EF295AA34B9A5D4005F">
    <w:name w:val="50FF6076CB7F4EF295AA34B9A5D4005F"/>
  </w:style>
  <w:style w:type="paragraph" w:customStyle="1" w:styleId="3DB3ED935D074E9EBA8386F795F34B15">
    <w:name w:val="3DB3ED935D074E9EBA8386F795F34B15"/>
  </w:style>
  <w:style w:type="paragraph" w:customStyle="1" w:styleId="9421A7404A0B466A9672E4E82C2F74E9">
    <w:name w:val="9421A7404A0B466A9672E4E82C2F74E9"/>
  </w:style>
  <w:style w:type="paragraph" w:customStyle="1" w:styleId="37E86EAC44024F44844D059066C60D2F">
    <w:name w:val="37E86EAC44024F44844D059066C60D2F"/>
  </w:style>
  <w:style w:type="paragraph" w:customStyle="1" w:styleId="CEF374CC6A0447138CC7EA3A4CDB88AA">
    <w:name w:val="CEF374CC6A0447138CC7EA3A4CDB88AA"/>
  </w:style>
  <w:style w:type="paragraph" w:customStyle="1" w:styleId="B4EED6C0FE494EC887053E6E976A24CE">
    <w:name w:val="B4EED6C0FE494EC887053E6E976A24CE"/>
  </w:style>
  <w:style w:type="paragraph" w:customStyle="1" w:styleId="4839CD43AD594EDFA2528967E450ED8B">
    <w:name w:val="4839CD43AD594EDFA2528967E450ED8B"/>
  </w:style>
  <w:style w:type="paragraph" w:customStyle="1" w:styleId="1247D61F3FB146CE9E1776CC81ECC51A">
    <w:name w:val="1247D61F3FB146CE9E1776CC81ECC51A"/>
  </w:style>
  <w:style w:type="paragraph" w:customStyle="1" w:styleId="8419BE76C4B54819ABF77C974D854087">
    <w:name w:val="8419BE76C4B54819ABF77C974D854087"/>
  </w:style>
  <w:style w:type="paragraph" w:customStyle="1" w:styleId="BE9F3991579D45179953E03F980B081D">
    <w:name w:val="BE9F3991579D45179953E03F980B081D"/>
  </w:style>
  <w:style w:type="paragraph" w:customStyle="1" w:styleId="C0CF9576427742FEBEF973D572865635">
    <w:name w:val="C0CF9576427742FEBEF973D572865635"/>
  </w:style>
  <w:style w:type="paragraph" w:customStyle="1" w:styleId="AE0A3C143E42489D88CA2555BEF7BAC1">
    <w:name w:val="AE0A3C143E42489D88CA2555BEF7BAC1"/>
  </w:style>
  <w:style w:type="paragraph" w:customStyle="1" w:styleId="2EFD8F0427A04E8CA46DDA4E9B71F909">
    <w:name w:val="2EFD8F0427A04E8CA46DDA4E9B71F909"/>
  </w:style>
  <w:style w:type="paragraph" w:customStyle="1" w:styleId="661D4D648F404C8C834E3EA601D7CD38">
    <w:name w:val="661D4D648F404C8C834E3EA601D7CD38"/>
  </w:style>
  <w:style w:type="paragraph" w:customStyle="1" w:styleId="E709899D9E3246E8A1616A10CD5D2071">
    <w:name w:val="E709899D9E3246E8A1616A10CD5D2071"/>
  </w:style>
  <w:style w:type="paragraph" w:customStyle="1" w:styleId="71C82F7EEE1D499A8E24D3FEE7814BC9">
    <w:name w:val="71C82F7EEE1D499A8E24D3FEE7814BC9"/>
    <w:rsid w:val="005B2284"/>
  </w:style>
  <w:style w:type="paragraph" w:customStyle="1" w:styleId="D8FC682A2C104344948C53899E0413E8">
    <w:name w:val="D8FC682A2C104344948C53899E0413E8"/>
    <w:rsid w:val="005B22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F7D26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EF591E"/>
      </a:hlink>
      <a:folHlink>
        <a:srgbClr val="A7AFC1"/>
      </a:folHlink>
    </a:clrScheme>
    <a:fontScheme name="Office Fonts">
      <a:majorFont>
        <a:latin typeface="Cambria"/>
        <a:ea typeface="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6A417AF-ADA2-4B6C-BEF7-21E5A7501F21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8A77E347-49EA-40E6-8B71-66C334985F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cronológico (tema Línea azul).dotx</Template>
  <TotalTime>539</TotalTime>
  <Pages>5</Pages>
  <Words>259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(Blue Line design)</vt:lpstr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(Blue Line design)</dc:title>
  <dc:subject/>
  <dc:creator>César Eduardo Vásquez Tíu</dc:creator>
  <cp:keywords/>
  <cp:lastModifiedBy>Eduardo Vásquez</cp:lastModifiedBy>
  <cp:revision>39</cp:revision>
  <cp:lastPrinted>2014-02-11T21:08:00Z</cp:lastPrinted>
  <dcterms:created xsi:type="dcterms:W3CDTF">2013-09-24T04:50:00Z</dcterms:created>
  <dcterms:modified xsi:type="dcterms:W3CDTF">2016-09-23T17:34:00Z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TC100726639990</vt:lpwstr>
  </property>
</Properties>
</file>